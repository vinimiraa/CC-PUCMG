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08435" w14:textId="651569E7" w:rsidR="00B31839" w:rsidRDefault="00B31839" w:rsidP="00B31839">
      <w:pPr>
        <w:pStyle w:val="PargrafodaLista"/>
        <w:numPr>
          <w:ilvl w:val="0"/>
          <w:numId w:val="3"/>
        </w:numPr>
        <w:jc w:val="both"/>
      </w:pPr>
      <w:r>
        <w:t xml:space="preserve">O documentário </w:t>
      </w:r>
      <w:proofErr w:type="spellStart"/>
      <w:r w:rsidRPr="00B31839">
        <w:rPr>
          <w:i/>
          <w:iCs/>
        </w:rPr>
        <w:t>Coded</w:t>
      </w:r>
      <w:proofErr w:type="spellEnd"/>
      <w:r w:rsidRPr="00B31839">
        <w:rPr>
          <w:i/>
          <w:iCs/>
        </w:rPr>
        <w:t xml:space="preserve"> Bias</w:t>
      </w:r>
      <w:r>
        <w:t xml:space="preserve"> expõe os perigos dos vieses presentes na inteligência artificial. Iniciando com a descoberta da pesquisadora </w:t>
      </w:r>
      <w:proofErr w:type="spellStart"/>
      <w:r>
        <w:t>Joy</w:t>
      </w:r>
      <w:proofErr w:type="spellEnd"/>
      <w:r>
        <w:t xml:space="preserve"> </w:t>
      </w:r>
      <w:proofErr w:type="spellStart"/>
      <w:r>
        <w:t>Buolamwini</w:t>
      </w:r>
      <w:proofErr w:type="spellEnd"/>
      <w:r>
        <w:t>, do MIT, que percebeu que algoritmos de reconhecimento facial não identificavam seu rosto corretamente, por ser uma pessoa negra, mas funcionavam quando ela usava uma máscara branca. Assim, revelando que muitos sistemas de IA são treinados com dados predominantemente de pessoas brancas, tornando-os ineficazes para outros perfis.</w:t>
      </w:r>
    </w:p>
    <w:p w14:paraId="7D37BD7E" w14:textId="77777777" w:rsidR="00B31839" w:rsidRDefault="00B31839" w:rsidP="00B31839">
      <w:pPr>
        <w:pStyle w:val="PargrafodaLista"/>
        <w:jc w:val="both"/>
      </w:pPr>
    </w:p>
    <w:p w14:paraId="368F850C" w14:textId="7AEB89C5" w:rsidR="00B31839" w:rsidRDefault="00B31839" w:rsidP="00B31839">
      <w:pPr>
        <w:pStyle w:val="PargrafodaLista"/>
        <w:jc w:val="both"/>
      </w:pPr>
      <w:r>
        <w:t xml:space="preserve">Além disso, apresenta outros casos de vieses na tecnologia, como um sistema de recrutamento da </w:t>
      </w:r>
      <w:proofErr w:type="spellStart"/>
      <w:r w:rsidRPr="00B31839">
        <w:rPr>
          <w:i/>
          <w:iCs/>
        </w:rPr>
        <w:t>Amazon</w:t>
      </w:r>
      <w:proofErr w:type="spellEnd"/>
      <w:r>
        <w:t xml:space="preserve"> que discriminava mulheres, um algoritmo de saúde que priorizava o atendimento de pessoas brancas e o uso de dados para manipular eleições. Ademais, alerta para o uso crescente da IA em vigilância pública e tomada de decisões que afetam diretamente a vida das pessoas.</w:t>
      </w:r>
    </w:p>
    <w:p w14:paraId="2421A33C" w14:textId="77777777" w:rsidR="00B31839" w:rsidRDefault="00B31839" w:rsidP="00B31839">
      <w:pPr>
        <w:pStyle w:val="PargrafodaLista"/>
        <w:jc w:val="both"/>
      </w:pPr>
    </w:p>
    <w:p w14:paraId="0FC73D29" w14:textId="67881812" w:rsidR="001468A4" w:rsidRDefault="00B31839" w:rsidP="00B31839">
      <w:pPr>
        <w:pStyle w:val="PargrafodaLista"/>
        <w:jc w:val="both"/>
      </w:pPr>
      <w:r>
        <w:t>Portanto, a obra questiona a legalidade da coleta e uso indiscriminado de dados pessoais, destacando como a ausência de regulamentação pode permitir abusos. Além do mais, defende a necessidade de políticas e leis que garantam transparência e justiça no desenvolvimento e aplicação dessas tecnologias.</w:t>
      </w:r>
    </w:p>
    <w:p w14:paraId="11E35657" w14:textId="77777777" w:rsidR="00B31839" w:rsidRDefault="00B31839" w:rsidP="00B31839">
      <w:pPr>
        <w:pStyle w:val="PargrafodaLista"/>
        <w:jc w:val="both"/>
      </w:pPr>
    </w:p>
    <w:p w14:paraId="721C3007" w14:textId="5973F41D" w:rsidR="00B31839" w:rsidRDefault="00B31839" w:rsidP="00B31839">
      <w:pPr>
        <w:pStyle w:val="PargrafodaLista"/>
        <w:numPr>
          <w:ilvl w:val="0"/>
          <w:numId w:val="3"/>
        </w:numPr>
      </w:pPr>
      <w:r w:rsidRPr="00B31839">
        <w:t>Os algoritmos de aprendizagem de máquina são</w:t>
      </w:r>
      <w:r>
        <w:t xml:space="preserve"> </w:t>
      </w:r>
      <w:r w:rsidRPr="00B31839">
        <w:t>classificados quanto ao tipo de problemas de</w:t>
      </w:r>
      <w:r>
        <w:t xml:space="preserve"> </w:t>
      </w:r>
      <w:r w:rsidRPr="00B31839">
        <w:t>aprendizagem</w:t>
      </w:r>
      <w:r>
        <w:t>:</w:t>
      </w:r>
    </w:p>
    <w:p w14:paraId="6059B987" w14:textId="60697D58" w:rsidR="00B31839" w:rsidRDefault="00B31839" w:rsidP="00B31839">
      <w:pPr>
        <w:pStyle w:val="PargrafodaLista"/>
        <w:numPr>
          <w:ilvl w:val="1"/>
          <w:numId w:val="3"/>
        </w:numPr>
      </w:pPr>
      <w:r>
        <w:rPr>
          <w:b/>
          <w:bCs/>
        </w:rPr>
        <w:t xml:space="preserve">Classificação: </w:t>
      </w:r>
      <w:r w:rsidR="00650FF0">
        <w:t xml:space="preserve">o objetivo é </w:t>
      </w:r>
      <w:r w:rsidR="00650FF0" w:rsidRPr="00650FF0">
        <w:rPr>
          <w:b/>
          <w:bCs/>
        </w:rPr>
        <w:t>prever ou descrever</w:t>
      </w:r>
      <w:r w:rsidR="00650FF0">
        <w:t xml:space="preserve"> uma classe, sendo o atributo de classificação </w:t>
      </w:r>
      <w:r w:rsidR="00650FF0" w:rsidRPr="00650FF0">
        <w:rPr>
          <w:b/>
          <w:bCs/>
        </w:rPr>
        <w:t>nominal</w:t>
      </w:r>
      <w:r w:rsidR="00650FF0">
        <w:t>.</w:t>
      </w:r>
    </w:p>
    <w:p w14:paraId="41A0089F" w14:textId="1C985EE8" w:rsidR="00650FF0" w:rsidRDefault="00650FF0" w:rsidP="00650FF0">
      <w:pPr>
        <w:pStyle w:val="PargrafodaLista"/>
        <w:numPr>
          <w:ilvl w:val="2"/>
          <w:numId w:val="3"/>
        </w:numPr>
      </w:pPr>
      <w:r>
        <w:t xml:space="preserve">Ex.: </w:t>
      </w:r>
      <w:r w:rsidRPr="00650FF0">
        <w:t>Um sistema de detecção de spam que classifica e-mails como "spam" ou "não spam".</w:t>
      </w:r>
    </w:p>
    <w:p w14:paraId="2ACDB9BE" w14:textId="655669A3" w:rsidR="00650FF0" w:rsidRDefault="00650FF0" w:rsidP="00650FF0">
      <w:pPr>
        <w:pStyle w:val="PargrafodaLista"/>
        <w:numPr>
          <w:ilvl w:val="1"/>
          <w:numId w:val="3"/>
        </w:numPr>
      </w:pPr>
      <w:r>
        <w:rPr>
          <w:b/>
          <w:bCs/>
        </w:rPr>
        <w:t xml:space="preserve">Regressão: </w:t>
      </w:r>
      <w:r>
        <w:t xml:space="preserve">o objetivo é </w:t>
      </w:r>
      <w:r>
        <w:rPr>
          <w:b/>
          <w:bCs/>
        </w:rPr>
        <w:t>prever ou descrever</w:t>
      </w:r>
      <w:r>
        <w:t xml:space="preserve"> uma classe, mas o atributo de classificação é </w:t>
      </w:r>
      <w:r>
        <w:rPr>
          <w:b/>
          <w:bCs/>
        </w:rPr>
        <w:t>numérico.</w:t>
      </w:r>
    </w:p>
    <w:p w14:paraId="34AEF92E" w14:textId="650E5A0B" w:rsidR="00650FF0" w:rsidRDefault="00650FF0" w:rsidP="00650FF0">
      <w:pPr>
        <w:pStyle w:val="PargrafodaLista"/>
        <w:numPr>
          <w:ilvl w:val="2"/>
          <w:numId w:val="3"/>
        </w:numPr>
      </w:pPr>
      <w:r>
        <w:t>Ex.: Quanto tempo de vida uma pessoa terá.</w:t>
      </w:r>
    </w:p>
    <w:p w14:paraId="1762AD53" w14:textId="6615DB25" w:rsidR="00650FF0" w:rsidRDefault="00650FF0" w:rsidP="00650FF0">
      <w:pPr>
        <w:pStyle w:val="PargrafodaLista"/>
        <w:numPr>
          <w:ilvl w:val="1"/>
          <w:numId w:val="3"/>
        </w:numPr>
      </w:pPr>
      <w:r>
        <w:rPr>
          <w:b/>
          <w:bCs/>
        </w:rPr>
        <w:lastRenderedPageBreak/>
        <w:t>Agrupamento (</w:t>
      </w:r>
      <w:proofErr w:type="spellStart"/>
      <w:r>
        <w:rPr>
          <w:b/>
          <w:bCs/>
          <w:i/>
          <w:iCs/>
        </w:rPr>
        <w:t>clustering</w:t>
      </w:r>
      <w:proofErr w:type="spellEnd"/>
      <w:r>
        <w:rPr>
          <w:b/>
          <w:bCs/>
          <w:i/>
          <w:iCs/>
        </w:rPr>
        <w:t>)</w:t>
      </w:r>
      <w:r>
        <w:rPr>
          <w:b/>
          <w:bCs/>
        </w:rPr>
        <w:t xml:space="preserve">: </w:t>
      </w:r>
      <w:r>
        <w:t xml:space="preserve">o objetivo é agrupar as instâncias de acordo com o atributo de entrada e </w:t>
      </w:r>
      <w:r>
        <w:rPr>
          <w:b/>
          <w:bCs/>
        </w:rPr>
        <w:t>não é conhecido</w:t>
      </w:r>
      <w:r>
        <w:t xml:space="preserve"> o atributo de classificação.</w:t>
      </w:r>
    </w:p>
    <w:p w14:paraId="60256012" w14:textId="05DF2D24" w:rsidR="00650FF0" w:rsidRDefault="00650FF0" w:rsidP="00650FF0">
      <w:pPr>
        <w:pStyle w:val="PargrafodaLista"/>
        <w:numPr>
          <w:ilvl w:val="2"/>
          <w:numId w:val="3"/>
        </w:numPr>
      </w:pPr>
      <w:r>
        <w:t>Ex.: Identificar perfis de usuários em redes sociais.</w:t>
      </w:r>
    </w:p>
    <w:p w14:paraId="1B368059" w14:textId="35A2B8C6" w:rsidR="00650FF0" w:rsidRDefault="00650FF0" w:rsidP="00650FF0">
      <w:pPr>
        <w:pStyle w:val="PargrafodaLista"/>
        <w:numPr>
          <w:ilvl w:val="1"/>
          <w:numId w:val="3"/>
        </w:numPr>
      </w:pPr>
      <w:r>
        <w:rPr>
          <w:b/>
          <w:bCs/>
        </w:rPr>
        <w:t xml:space="preserve">Associação: </w:t>
      </w:r>
      <w:r>
        <w:t>o objetivo é buscar semelhanças/associações entre os elementos.</w:t>
      </w:r>
    </w:p>
    <w:p w14:paraId="0AB98BB2" w14:textId="5656566C" w:rsidR="00940B26" w:rsidRDefault="00650FF0" w:rsidP="00940B26">
      <w:pPr>
        <w:pStyle w:val="PargrafodaLista"/>
        <w:numPr>
          <w:ilvl w:val="2"/>
          <w:numId w:val="3"/>
        </w:numPr>
      </w:pPr>
      <w:r>
        <w:t xml:space="preserve">Ex.: </w:t>
      </w:r>
      <w:r w:rsidRPr="00650FF0">
        <w:t>Regras de associação em supermercados, como</w:t>
      </w:r>
      <w:r>
        <w:t xml:space="preserve"> </w:t>
      </w:r>
      <w:r w:rsidRPr="00650FF0">
        <w:t>“clientes que compram pão também compram manteiga”</w:t>
      </w:r>
      <w:r>
        <w:t>.</w:t>
      </w:r>
    </w:p>
    <w:p w14:paraId="0FA98027" w14:textId="77777777" w:rsidR="000305B1" w:rsidRDefault="000305B1" w:rsidP="000305B1">
      <w:pPr>
        <w:pStyle w:val="PargrafodaLista"/>
        <w:ind w:left="2160"/>
      </w:pPr>
    </w:p>
    <w:p w14:paraId="4E4890D3" w14:textId="63D552C7" w:rsidR="00650FF0" w:rsidRDefault="001669C4" w:rsidP="00940B26">
      <w:pPr>
        <w:pStyle w:val="PargrafodaLista"/>
        <w:numPr>
          <w:ilvl w:val="0"/>
          <w:numId w:val="3"/>
        </w:numPr>
      </w:pPr>
      <w:r>
        <w:t>Respondendo as questões:</w:t>
      </w:r>
    </w:p>
    <w:p w14:paraId="0F3534F5" w14:textId="79644F74" w:rsidR="001669C4" w:rsidRPr="001669C4" w:rsidRDefault="001669C4" w:rsidP="00940B26">
      <w:pPr>
        <w:pStyle w:val="PargrafodaLista"/>
        <w:numPr>
          <w:ilvl w:val="0"/>
          <w:numId w:val="5"/>
        </w:numPr>
      </w:pPr>
      <w:r w:rsidRPr="001669C4">
        <w:t>Uma árvore de decisão é construída através de um processo recursivo que divide os dados em subconjuntos menores com base em um critério de divisão (como entropia</w:t>
      </w:r>
      <w:r>
        <w:t xml:space="preserve"> e</w:t>
      </w:r>
      <w:r w:rsidRPr="001669C4">
        <w:t xml:space="preserve"> ganho de informação). O algoritmo segue os seguintes passos:</w:t>
      </w:r>
    </w:p>
    <w:p w14:paraId="073D47E4" w14:textId="496EB9AC" w:rsidR="001669C4" w:rsidRPr="001669C4" w:rsidRDefault="001669C4" w:rsidP="001669C4">
      <w:pPr>
        <w:pStyle w:val="PargrafodaLista"/>
        <w:numPr>
          <w:ilvl w:val="2"/>
          <w:numId w:val="3"/>
        </w:numPr>
      </w:pPr>
      <w:r w:rsidRPr="001669C4">
        <w:rPr>
          <w:b/>
          <w:bCs/>
        </w:rPr>
        <w:t>Escolha do atributo raiz</w:t>
      </w:r>
      <w:r>
        <w:rPr>
          <w:b/>
          <w:bCs/>
        </w:rPr>
        <w:t xml:space="preserve"> da árvore</w:t>
      </w:r>
      <w:r w:rsidRPr="001669C4">
        <w:t>: O atributo que melhor separa os dados (com maior ganho de informação ou menor impureza) é escolhido como a raiz da árvore.</w:t>
      </w:r>
    </w:p>
    <w:p w14:paraId="54FBA1BC" w14:textId="77777777" w:rsidR="001669C4" w:rsidRPr="001669C4" w:rsidRDefault="001669C4" w:rsidP="001669C4">
      <w:pPr>
        <w:pStyle w:val="PargrafodaLista"/>
        <w:numPr>
          <w:ilvl w:val="2"/>
          <w:numId w:val="3"/>
        </w:numPr>
      </w:pPr>
      <w:r w:rsidRPr="001669C4">
        <w:rPr>
          <w:b/>
          <w:bCs/>
        </w:rPr>
        <w:t>Divisão dos dados</w:t>
      </w:r>
      <w:r w:rsidRPr="001669C4">
        <w:t>: O conjunto de dados é dividido com base nos valores desse atributo.</w:t>
      </w:r>
    </w:p>
    <w:p w14:paraId="54789412" w14:textId="77777777" w:rsidR="001669C4" w:rsidRPr="001669C4" w:rsidRDefault="001669C4" w:rsidP="001669C4">
      <w:pPr>
        <w:pStyle w:val="PargrafodaLista"/>
        <w:numPr>
          <w:ilvl w:val="2"/>
          <w:numId w:val="3"/>
        </w:numPr>
      </w:pPr>
      <w:r w:rsidRPr="001669C4">
        <w:rPr>
          <w:b/>
          <w:bCs/>
        </w:rPr>
        <w:t>Criação de novos nós</w:t>
      </w:r>
      <w:r w:rsidRPr="001669C4">
        <w:t>: Para cada subconjunto resultante, o processo se repete recursivamente até que:</w:t>
      </w:r>
    </w:p>
    <w:p w14:paraId="30D54A29" w14:textId="77777777" w:rsidR="001669C4" w:rsidRPr="001669C4" w:rsidRDefault="001669C4" w:rsidP="001669C4">
      <w:pPr>
        <w:pStyle w:val="PargrafodaLista"/>
        <w:numPr>
          <w:ilvl w:val="3"/>
          <w:numId w:val="3"/>
        </w:numPr>
      </w:pPr>
      <w:r w:rsidRPr="001669C4">
        <w:t>Todos os exemplos em um nó pertençam à mesma classe.</w:t>
      </w:r>
    </w:p>
    <w:p w14:paraId="018AD5A6" w14:textId="77777777" w:rsidR="001669C4" w:rsidRPr="001669C4" w:rsidRDefault="001669C4" w:rsidP="001669C4">
      <w:pPr>
        <w:pStyle w:val="PargrafodaLista"/>
        <w:numPr>
          <w:ilvl w:val="3"/>
          <w:numId w:val="3"/>
        </w:numPr>
      </w:pPr>
      <w:r w:rsidRPr="001669C4">
        <w:t>Não haja mais atributos relevantes para dividir.</w:t>
      </w:r>
    </w:p>
    <w:p w14:paraId="7C7D8DCC" w14:textId="44AE7156" w:rsidR="001669C4" w:rsidRDefault="001669C4" w:rsidP="001669C4">
      <w:pPr>
        <w:pStyle w:val="PargrafodaLista"/>
        <w:numPr>
          <w:ilvl w:val="3"/>
          <w:numId w:val="3"/>
        </w:numPr>
      </w:pPr>
      <w:r w:rsidRPr="001669C4">
        <w:t>Um critério de parada (como profundidade máxima da árvore) seja atingido.</w:t>
      </w:r>
    </w:p>
    <w:p w14:paraId="4192F996" w14:textId="7D0B206A" w:rsidR="00940B26" w:rsidRDefault="00940B26" w:rsidP="00940B26">
      <w:pPr>
        <w:pStyle w:val="PargrafodaLista"/>
        <w:numPr>
          <w:ilvl w:val="0"/>
          <w:numId w:val="5"/>
        </w:numPr>
      </w:pPr>
      <w:r w:rsidRPr="00940B26">
        <w:t>Uma vez gerada, a árvore pode ser usada para classificar novos dados, analisar padrões, gerar regras de decisão e selecionar atributos mais relevantes.</w:t>
      </w:r>
    </w:p>
    <w:p w14:paraId="3D1671D9" w14:textId="528E5EDA" w:rsidR="00940B26" w:rsidRDefault="00940B26" w:rsidP="00940B26">
      <w:pPr>
        <w:pStyle w:val="PargrafodaLista"/>
        <w:numPr>
          <w:ilvl w:val="0"/>
          <w:numId w:val="5"/>
        </w:numPr>
      </w:pPr>
      <w:r w:rsidRPr="00940B26">
        <w:t xml:space="preserve">Suas vantagens incluem facilidade de interpretação, suporte a dados numéricos e categóricos e rapidez no treinamento. No entanto, pode sofrer </w:t>
      </w:r>
      <w:proofErr w:type="spellStart"/>
      <w:r w:rsidRPr="00940B26">
        <w:rPr>
          <w:i/>
          <w:iCs/>
        </w:rPr>
        <w:t>overfitting</w:t>
      </w:r>
      <w:proofErr w:type="spellEnd"/>
      <w:r w:rsidRPr="00940B26">
        <w:t>, ser sensível a variações nos dados e enviesada para atributos com mais valores distintos.</w:t>
      </w:r>
    </w:p>
    <w:p w14:paraId="06500E06" w14:textId="77777777" w:rsidR="00940B26" w:rsidRDefault="00940B26" w:rsidP="00940B26">
      <w:pPr>
        <w:ind w:left="1080"/>
      </w:pPr>
    </w:p>
    <w:p w14:paraId="73CCDF69" w14:textId="7647707E" w:rsidR="00940B26" w:rsidRDefault="000305B1" w:rsidP="00940B26">
      <w:pPr>
        <w:pStyle w:val="PargrafodaLista"/>
        <w:numPr>
          <w:ilvl w:val="0"/>
          <w:numId w:val="3"/>
        </w:numPr>
      </w:pPr>
      <w:r>
        <w:t>Base de Dados</w:t>
      </w:r>
      <w:r w:rsidR="0009346F">
        <w:t>:</w:t>
      </w:r>
    </w:p>
    <w:p w14:paraId="5373EFA2" w14:textId="08754008" w:rsidR="000305B1" w:rsidRDefault="0009346F" w:rsidP="000305B1">
      <w:pPr>
        <w:pStyle w:val="PargrafodaLista"/>
        <w:pBdr>
          <w:bottom w:val="single" w:sz="6" w:space="1" w:color="auto"/>
        </w:pBdr>
      </w:pPr>
      <w:r>
        <w:object w:dxaOrig="9019" w:dyaOrig="3982" w14:anchorId="152638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450.9pt;height:198.9pt" o:ole="">
            <v:imagedata r:id="rId7" o:title=""/>
          </v:shape>
          <o:OLEObject Type="Embed" ProgID="Excel.Sheet.12" ShapeID="_x0000_i1065" DrawAspect="Content" ObjectID="_1801820150" r:id="rId8"/>
        </w:object>
      </w:r>
    </w:p>
    <w:p w14:paraId="25652F8F" w14:textId="77777777" w:rsidR="00E059B2" w:rsidRDefault="00E059B2" w:rsidP="000305B1">
      <w:pPr>
        <w:pStyle w:val="PargrafodaLista"/>
        <w:pBdr>
          <w:bottom w:val="single" w:sz="6" w:space="1" w:color="auto"/>
        </w:pBdr>
      </w:pPr>
    </w:p>
    <w:p w14:paraId="06FF7AE7" w14:textId="77777777" w:rsidR="00E059B2" w:rsidRDefault="00E059B2" w:rsidP="00E059B2">
      <w:pPr>
        <w:pStyle w:val="PargrafodaLista"/>
        <w:spacing w:before="240"/>
        <w:ind w:left="993"/>
      </w:pPr>
    </w:p>
    <w:p w14:paraId="4F64C01A" w14:textId="0171CC29" w:rsidR="00E059B2" w:rsidRPr="00E059B2" w:rsidRDefault="00E059B2" w:rsidP="00E059B2">
      <w:pPr>
        <w:pStyle w:val="PargrafodaLista"/>
        <w:numPr>
          <w:ilvl w:val="0"/>
          <w:numId w:val="9"/>
        </w:numPr>
        <w:spacing w:before="240"/>
        <w:ind w:left="993" w:hanging="284"/>
        <w:rPr>
          <w:rFonts w:ascii="Courier New" w:hAnsi="Courier New" w:cs="Courier New"/>
        </w:rPr>
      </w:pPr>
      <w:r>
        <w:t>Código para cálculo de ganho de Informação e do nível da árvore</w:t>
      </w:r>
    </w:p>
    <w:p w14:paraId="672A874D" w14:textId="77777777" w:rsidR="00E059B2" w:rsidRPr="00DE7AF9" w:rsidRDefault="00E059B2" w:rsidP="00E059B2">
      <w:pPr>
        <w:pStyle w:val="TextosemFormatao"/>
        <w:ind w:left="709"/>
        <w:rPr>
          <w:rFonts w:ascii="Courier New" w:hAnsi="Courier New" w:cs="Courier New"/>
        </w:rPr>
      </w:pPr>
      <w:r w:rsidRPr="00DE7AF9">
        <w:rPr>
          <w:rFonts w:ascii="Courier New" w:hAnsi="Courier New" w:cs="Courier New"/>
        </w:rPr>
        <w:t>import numpy as np</w:t>
      </w:r>
    </w:p>
    <w:p w14:paraId="6595775A" w14:textId="77777777" w:rsidR="00E059B2" w:rsidRPr="00E059B2" w:rsidRDefault="00E059B2" w:rsidP="00E059B2">
      <w:pPr>
        <w:pStyle w:val="TextosemFormatao"/>
        <w:ind w:left="709"/>
        <w:rPr>
          <w:rFonts w:ascii="Courier New" w:hAnsi="Courier New" w:cs="Courier New"/>
          <w:lang w:val="en-US"/>
        </w:rPr>
      </w:pPr>
      <w:r w:rsidRPr="00E059B2">
        <w:rPr>
          <w:rFonts w:ascii="Courier New" w:hAnsi="Courier New" w:cs="Courier New"/>
          <w:lang w:val="en-US"/>
        </w:rPr>
        <w:t>import pandas as pd</w:t>
      </w:r>
    </w:p>
    <w:p w14:paraId="3210A47E" w14:textId="77777777" w:rsidR="00E059B2" w:rsidRPr="00E059B2" w:rsidRDefault="00E059B2" w:rsidP="00E059B2">
      <w:pPr>
        <w:pStyle w:val="TextosemFormatao"/>
        <w:ind w:left="709"/>
        <w:rPr>
          <w:rFonts w:ascii="Courier New" w:hAnsi="Courier New" w:cs="Courier New"/>
          <w:lang w:val="en-US"/>
        </w:rPr>
      </w:pPr>
      <w:r w:rsidRPr="00E059B2">
        <w:rPr>
          <w:rFonts w:ascii="Courier New" w:hAnsi="Courier New" w:cs="Courier New"/>
          <w:lang w:val="en-US"/>
        </w:rPr>
        <w:t>from collections import Counter</w:t>
      </w:r>
    </w:p>
    <w:p w14:paraId="438345B9" w14:textId="77777777" w:rsidR="00E059B2" w:rsidRPr="00E059B2" w:rsidRDefault="00E059B2" w:rsidP="00E059B2">
      <w:pPr>
        <w:pStyle w:val="TextosemFormatao"/>
        <w:ind w:left="709"/>
        <w:rPr>
          <w:rFonts w:ascii="Courier New" w:hAnsi="Courier New" w:cs="Courier New"/>
          <w:lang w:val="en-US"/>
        </w:rPr>
      </w:pPr>
    </w:p>
    <w:p w14:paraId="1E169CC8" w14:textId="77777777" w:rsidR="00E059B2" w:rsidRPr="00E059B2" w:rsidRDefault="00E059B2" w:rsidP="00E059B2">
      <w:pPr>
        <w:pStyle w:val="TextosemFormatao"/>
        <w:ind w:left="709"/>
        <w:rPr>
          <w:rFonts w:ascii="Courier New" w:hAnsi="Courier New" w:cs="Courier New"/>
          <w:lang w:val="en-US"/>
        </w:rPr>
      </w:pPr>
      <w:r w:rsidRPr="00E059B2">
        <w:rPr>
          <w:rFonts w:ascii="Courier New" w:hAnsi="Courier New" w:cs="Courier New"/>
          <w:lang w:val="en-US"/>
        </w:rPr>
        <w:t>class Planilha:</w:t>
      </w:r>
    </w:p>
    <w:p w14:paraId="64895E93" w14:textId="77777777" w:rsidR="00E059B2" w:rsidRPr="00E059B2" w:rsidRDefault="00E059B2" w:rsidP="00E059B2">
      <w:pPr>
        <w:pStyle w:val="TextosemFormatao"/>
        <w:ind w:left="709"/>
        <w:rPr>
          <w:rFonts w:ascii="Courier New" w:hAnsi="Courier New" w:cs="Courier New"/>
          <w:lang w:val="en-US"/>
        </w:rPr>
      </w:pPr>
      <w:r w:rsidRPr="00E059B2">
        <w:rPr>
          <w:rFonts w:ascii="Courier New" w:hAnsi="Courier New" w:cs="Courier New"/>
          <w:lang w:val="en-US"/>
        </w:rPr>
        <w:t xml:space="preserve">    def __init__(self, caminho):</w:t>
      </w:r>
    </w:p>
    <w:p w14:paraId="04FE16E8" w14:textId="77777777" w:rsidR="00E059B2" w:rsidRPr="00E059B2" w:rsidRDefault="00E059B2" w:rsidP="00E059B2">
      <w:pPr>
        <w:pStyle w:val="TextosemFormatao"/>
        <w:ind w:left="709"/>
        <w:rPr>
          <w:rFonts w:ascii="Courier New" w:hAnsi="Courier New" w:cs="Courier New"/>
          <w:lang w:val="en-US"/>
        </w:rPr>
      </w:pPr>
      <w:r w:rsidRPr="00E059B2">
        <w:rPr>
          <w:rFonts w:ascii="Courier New" w:hAnsi="Courier New" w:cs="Courier New"/>
          <w:lang w:val="en-US"/>
        </w:rPr>
        <w:t xml:space="preserve">        self.dataframe = pd.read_csv(caminho)</w:t>
      </w:r>
    </w:p>
    <w:p w14:paraId="22C16C2B" w14:textId="77777777" w:rsidR="00E059B2" w:rsidRPr="00E059B2" w:rsidRDefault="00E059B2" w:rsidP="00E059B2">
      <w:pPr>
        <w:pStyle w:val="TextosemFormatao"/>
        <w:ind w:left="709"/>
        <w:rPr>
          <w:rFonts w:ascii="Courier New" w:hAnsi="Courier New" w:cs="Courier New"/>
          <w:lang w:val="en-US"/>
        </w:rPr>
      </w:pPr>
      <w:r w:rsidRPr="00E059B2">
        <w:rPr>
          <w:rFonts w:ascii="Courier New" w:hAnsi="Courier New" w:cs="Courier New"/>
          <w:lang w:val="en-US"/>
        </w:rPr>
        <w:t xml:space="preserve">        self.atributos = self.dataframe.columns.tolist()</w:t>
      </w:r>
    </w:p>
    <w:p w14:paraId="715F75B3" w14:textId="77777777" w:rsidR="00E059B2" w:rsidRPr="00E059B2" w:rsidRDefault="00E059B2" w:rsidP="00E059B2">
      <w:pPr>
        <w:pStyle w:val="TextosemFormatao"/>
        <w:ind w:left="709"/>
        <w:rPr>
          <w:rFonts w:ascii="Courier New" w:hAnsi="Courier New" w:cs="Courier New"/>
          <w:color w:val="4EA72E" w:themeColor="accent6"/>
        </w:rPr>
      </w:pPr>
      <w:r w:rsidRPr="00E059B2">
        <w:rPr>
          <w:rFonts w:ascii="Courier New" w:hAnsi="Courier New" w:cs="Courier New"/>
          <w:lang w:val="en-US"/>
        </w:rPr>
        <w:t xml:space="preserve">    </w:t>
      </w:r>
      <w:r w:rsidRPr="00E059B2">
        <w:rPr>
          <w:rFonts w:ascii="Courier New" w:hAnsi="Courier New" w:cs="Courier New"/>
          <w:color w:val="4EA72E" w:themeColor="accent6"/>
        </w:rPr>
        <w:t># __init__( )</w:t>
      </w:r>
    </w:p>
    <w:p w14:paraId="76334A30" w14:textId="77777777" w:rsidR="00E059B2" w:rsidRPr="00DE7AF9" w:rsidRDefault="00E059B2" w:rsidP="00E059B2">
      <w:pPr>
        <w:pStyle w:val="TextosemFormatao"/>
        <w:ind w:left="709"/>
        <w:rPr>
          <w:rFonts w:ascii="Courier New" w:hAnsi="Courier New" w:cs="Courier New"/>
        </w:rPr>
      </w:pPr>
    </w:p>
    <w:p w14:paraId="28B1FE83" w14:textId="77777777" w:rsidR="00E059B2" w:rsidRPr="00DE7AF9" w:rsidRDefault="00E059B2" w:rsidP="00E059B2">
      <w:pPr>
        <w:pStyle w:val="TextosemFormatao"/>
        <w:ind w:left="709"/>
        <w:rPr>
          <w:rFonts w:ascii="Courier New" w:hAnsi="Courier New" w:cs="Courier New"/>
        </w:rPr>
      </w:pPr>
      <w:r w:rsidRPr="00DE7AF9">
        <w:rPr>
          <w:rFonts w:ascii="Courier New" w:hAnsi="Courier New" w:cs="Courier New"/>
        </w:rPr>
        <w:t xml:space="preserve">    def entropia(self, coluna):</w:t>
      </w:r>
    </w:p>
    <w:p w14:paraId="4F7DB0CB" w14:textId="77777777" w:rsidR="00E059B2" w:rsidRPr="00DE7AF9" w:rsidRDefault="00E059B2" w:rsidP="00E059B2">
      <w:pPr>
        <w:pStyle w:val="TextosemFormatao"/>
        <w:ind w:left="709"/>
        <w:rPr>
          <w:rFonts w:ascii="Courier New" w:hAnsi="Courier New" w:cs="Courier New"/>
        </w:rPr>
      </w:pPr>
      <w:r w:rsidRPr="00DE7AF9">
        <w:rPr>
          <w:rFonts w:ascii="Courier New" w:hAnsi="Courier New" w:cs="Courier New"/>
        </w:rPr>
        <w:t xml:space="preserve">        serie_temporal = self.dataframe[coluna]</w:t>
      </w:r>
    </w:p>
    <w:p w14:paraId="23F44758" w14:textId="77777777" w:rsidR="00E059B2" w:rsidRPr="00DE7AF9" w:rsidRDefault="00E059B2" w:rsidP="00E059B2">
      <w:pPr>
        <w:pStyle w:val="TextosemFormatao"/>
        <w:ind w:left="709"/>
        <w:rPr>
          <w:rFonts w:ascii="Courier New" w:hAnsi="Courier New" w:cs="Courier New"/>
        </w:rPr>
      </w:pPr>
      <w:r w:rsidRPr="00DE7AF9">
        <w:rPr>
          <w:rFonts w:ascii="Courier New" w:hAnsi="Courier New" w:cs="Courier New"/>
        </w:rPr>
        <w:t xml:space="preserve">        contador = Counter(serie_temporal)</w:t>
      </w:r>
    </w:p>
    <w:p w14:paraId="6D61CE83" w14:textId="77777777" w:rsidR="00E059B2" w:rsidRPr="00DE7AF9" w:rsidRDefault="00E059B2" w:rsidP="00E059B2">
      <w:pPr>
        <w:pStyle w:val="TextosemFormatao"/>
        <w:ind w:left="709"/>
        <w:rPr>
          <w:rFonts w:ascii="Courier New" w:hAnsi="Courier New" w:cs="Courier New"/>
        </w:rPr>
      </w:pPr>
      <w:r w:rsidRPr="00DE7AF9">
        <w:rPr>
          <w:rFonts w:ascii="Courier New" w:hAnsi="Courier New" w:cs="Courier New"/>
        </w:rPr>
        <w:t xml:space="preserve">        total = len(serie_temporal)</w:t>
      </w:r>
    </w:p>
    <w:p w14:paraId="5C3C65BC" w14:textId="77777777" w:rsidR="00E059B2" w:rsidRPr="00DE7AF9" w:rsidRDefault="00E059B2" w:rsidP="00E059B2">
      <w:pPr>
        <w:pStyle w:val="TextosemFormatao"/>
        <w:ind w:left="709"/>
        <w:rPr>
          <w:rFonts w:ascii="Courier New" w:hAnsi="Courier New" w:cs="Courier New"/>
        </w:rPr>
      </w:pPr>
    </w:p>
    <w:p w14:paraId="1417B7BD" w14:textId="77777777" w:rsidR="00E059B2" w:rsidRPr="00DE7AF9" w:rsidRDefault="00E059B2" w:rsidP="00E059B2">
      <w:pPr>
        <w:pStyle w:val="TextosemFormatao"/>
        <w:ind w:left="709"/>
        <w:rPr>
          <w:rFonts w:ascii="Courier New" w:hAnsi="Courier New" w:cs="Courier New"/>
        </w:rPr>
      </w:pPr>
      <w:r w:rsidRPr="00DE7AF9">
        <w:rPr>
          <w:rFonts w:ascii="Courier New" w:hAnsi="Courier New" w:cs="Courier New"/>
        </w:rPr>
        <w:t xml:space="preserve">        entropia = 0.0</w:t>
      </w:r>
    </w:p>
    <w:p w14:paraId="6CF08A5A" w14:textId="77777777" w:rsidR="00E059B2" w:rsidRPr="00E059B2" w:rsidRDefault="00E059B2" w:rsidP="00E059B2">
      <w:pPr>
        <w:pStyle w:val="TextosemFormatao"/>
        <w:ind w:left="709"/>
        <w:rPr>
          <w:rFonts w:ascii="Courier New" w:hAnsi="Courier New" w:cs="Courier New"/>
          <w:lang w:val="en-US"/>
        </w:rPr>
      </w:pPr>
      <w:r w:rsidRPr="00DE7AF9">
        <w:rPr>
          <w:rFonts w:ascii="Courier New" w:hAnsi="Courier New" w:cs="Courier New"/>
        </w:rPr>
        <w:t xml:space="preserve">        </w:t>
      </w:r>
      <w:r w:rsidRPr="00E059B2">
        <w:rPr>
          <w:rFonts w:ascii="Courier New" w:hAnsi="Courier New" w:cs="Courier New"/>
          <w:lang w:val="en-US"/>
        </w:rPr>
        <w:t>for contagem in contador.values():</w:t>
      </w:r>
    </w:p>
    <w:p w14:paraId="62F87D7A" w14:textId="77777777" w:rsidR="00E059B2" w:rsidRPr="00DE7AF9" w:rsidRDefault="00E059B2" w:rsidP="00E059B2">
      <w:pPr>
        <w:pStyle w:val="TextosemFormatao"/>
        <w:ind w:left="709"/>
        <w:rPr>
          <w:rFonts w:ascii="Courier New" w:hAnsi="Courier New" w:cs="Courier New"/>
        </w:rPr>
      </w:pPr>
      <w:r w:rsidRPr="00E059B2">
        <w:rPr>
          <w:rFonts w:ascii="Courier New" w:hAnsi="Courier New" w:cs="Courier New"/>
          <w:lang w:val="en-US"/>
        </w:rPr>
        <w:t xml:space="preserve">            </w:t>
      </w:r>
      <w:r w:rsidRPr="00DE7AF9">
        <w:rPr>
          <w:rFonts w:ascii="Courier New" w:hAnsi="Courier New" w:cs="Courier New"/>
        </w:rPr>
        <w:t>frequencia = contagem / total</w:t>
      </w:r>
    </w:p>
    <w:p w14:paraId="71F2A8FA" w14:textId="77777777" w:rsidR="00E059B2" w:rsidRPr="00DE7AF9" w:rsidRDefault="00E059B2" w:rsidP="00E059B2">
      <w:pPr>
        <w:pStyle w:val="TextosemFormatao"/>
        <w:ind w:left="709"/>
        <w:rPr>
          <w:rFonts w:ascii="Courier New" w:hAnsi="Courier New" w:cs="Courier New"/>
        </w:rPr>
      </w:pPr>
      <w:r w:rsidRPr="00DE7AF9">
        <w:rPr>
          <w:rFonts w:ascii="Courier New" w:hAnsi="Courier New" w:cs="Courier New"/>
        </w:rPr>
        <w:t xml:space="preserve">            entropia += frequencia * np.log2(frequencia)</w:t>
      </w:r>
    </w:p>
    <w:p w14:paraId="05498219" w14:textId="77777777" w:rsidR="00E059B2" w:rsidRPr="00DE7AF9" w:rsidRDefault="00E059B2" w:rsidP="00E059B2">
      <w:pPr>
        <w:pStyle w:val="TextosemFormatao"/>
        <w:ind w:left="709"/>
        <w:rPr>
          <w:rFonts w:ascii="Courier New" w:hAnsi="Courier New" w:cs="Courier New"/>
        </w:rPr>
      </w:pPr>
    </w:p>
    <w:p w14:paraId="7010B58C" w14:textId="77777777" w:rsidR="00E059B2" w:rsidRPr="00DE7AF9" w:rsidRDefault="00E059B2" w:rsidP="00E059B2">
      <w:pPr>
        <w:pStyle w:val="TextosemFormatao"/>
        <w:ind w:left="709"/>
        <w:rPr>
          <w:rFonts w:ascii="Courier New" w:hAnsi="Courier New" w:cs="Courier New"/>
        </w:rPr>
      </w:pPr>
      <w:r w:rsidRPr="00DE7AF9">
        <w:rPr>
          <w:rFonts w:ascii="Courier New" w:hAnsi="Courier New" w:cs="Courier New"/>
        </w:rPr>
        <w:t xml:space="preserve">        entropia = -entropia</w:t>
      </w:r>
    </w:p>
    <w:p w14:paraId="4C11AC1A" w14:textId="77777777" w:rsidR="00E059B2" w:rsidRPr="00DE7AF9" w:rsidRDefault="00E059B2" w:rsidP="00E059B2">
      <w:pPr>
        <w:pStyle w:val="TextosemFormatao"/>
        <w:ind w:left="709"/>
        <w:rPr>
          <w:rFonts w:ascii="Courier New" w:hAnsi="Courier New" w:cs="Courier New"/>
        </w:rPr>
      </w:pPr>
      <w:r w:rsidRPr="00DE7AF9">
        <w:rPr>
          <w:rFonts w:ascii="Courier New" w:hAnsi="Courier New" w:cs="Courier New"/>
        </w:rPr>
        <w:t xml:space="preserve">        return entropia</w:t>
      </w:r>
    </w:p>
    <w:p w14:paraId="5D043F2E" w14:textId="77777777" w:rsidR="00E059B2" w:rsidRPr="00E059B2" w:rsidRDefault="00E059B2" w:rsidP="00E059B2">
      <w:pPr>
        <w:pStyle w:val="TextosemFormatao"/>
        <w:ind w:left="709"/>
        <w:rPr>
          <w:rFonts w:ascii="Courier New" w:hAnsi="Courier New" w:cs="Courier New"/>
          <w:color w:val="4EA72E" w:themeColor="accent6"/>
        </w:rPr>
      </w:pPr>
      <w:r w:rsidRPr="00DE7AF9">
        <w:rPr>
          <w:rFonts w:ascii="Courier New" w:hAnsi="Courier New" w:cs="Courier New"/>
        </w:rPr>
        <w:t xml:space="preserve">    </w:t>
      </w:r>
      <w:r w:rsidRPr="00E059B2">
        <w:rPr>
          <w:rFonts w:ascii="Courier New" w:hAnsi="Courier New" w:cs="Courier New"/>
          <w:color w:val="4EA72E" w:themeColor="accent6"/>
        </w:rPr>
        <w:t># entropia ( )</w:t>
      </w:r>
    </w:p>
    <w:p w14:paraId="06F8AA78" w14:textId="77777777" w:rsidR="00E059B2" w:rsidRPr="00DE7AF9" w:rsidRDefault="00E059B2" w:rsidP="00E059B2">
      <w:pPr>
        <w:pStyle w:val="TextosemFormatao"/>
        <w:ind w:left="709"/>
        <w:rPr>
          <w:rFonts w:ascii="Courier New" w:hAnsi="Courier New" w:cs="Courier New"/>
        </w:rPr>
      </w:pPr>
    </w:p>
    <w:p w14:paraId="0CB08082" w14:textId="77777777" w:rsidR="00E059B2" w:rsidRPr="00DE7AF9" w:rsidRDefault="00E059B2" w:rsidP="00E059B2">
      <w:pPr>
        <w:pStyle w:val="TextosemFormatao"/>
        <w:ind w:left="709"/>
        <w:rPr>
          <w:rFonts w:ascii="Courier New" w:hAnsi="Courier New" w:cs="Courier New"/>
        </w:rPr>
      </w:pPr>
      <w:r w:rsidRPr="00DE7AF9">
        <w:rPr>
          <w:rFonts w:ascii="Courier New" w:hAnsi="Courier New" w:cs="Courier New"/>
        </w:rPr>
        <w:t xml:space="preserve">    def ganho(self, coluna):</w:t>
      </w:r>
    </w:p>
    <w:p w14:paraId="6A3EB691" w14:textId="77777777" w:rsidR="00E059B2" w:rsidRPr="00DE7AF9" w:rsidRDefault="00E059B2" w:rsidP="00E059B2">
      <w:pPr>
        <w:pStyle w:val="TextosemFormatao"/>
        <w:ind w:left="709"/>
        <w:rPr>
          <w:rFonts w:ascii="Courier New" w:hAnsi="Courier New" w:cs="Courier New"/>
        </w:rPr>
      </w:pPr>
      <w:r w:rsidRPr="00DE7AF9">
        <w:rPr>
          <w:rFonts w:ascii="Courier New" w:hAnsi="Courier New" w:cs="Courier New"/>
        </w:rPr>
        <w:t xml:space="preserve">        total = len(self.dataframe)</w:t>
      </w:r>
    </w:p>
    <w:p w14:paraId="02EED37D" w14:textId="77777777" w:rsidR="00E059B2" w:rsidRPr="00DE7AF9" w:rsidRDefault="00E059B2" w:rsidP="00E059B2">
      <w:pPr>
        <w:pStyle w:val="TextosemFormatao"/>
        <w:ind w:left="709"/>
        <w:rPr>
          <w:rFonts w:ascii="Courier New" w:hAnsi="Courier New" w:cs="Courier New"/>
        </w:rPr>
      </w:pPr>
      <w:r w:rsidRPr="00DE7AF9">
        <w:rPr>
          <w:rFonts w:ascii="Courier New" w:hAnsi="Courier New" w:cs="Courier New"/>
        </w:rPr>
        <w:t xml:space="preserve">        entropia_total = self.entropia('Conclusao')</w:t>
      </w:r>
    </w:p>
    <w:p w14:paraId="1F340AB9" w14:textId="77777777" w:rsidR="00E059B2" w:rsidRPr="00DE7AF9" w:rsidRDefault="00E059B2" w:rsidP="00E059B2">
      <w:pPr>
        <w:pStyle w:val="TextosemFormatao"/>
        <w:ind w:left="709"/>
        <w:rPr>
          <w:rFonts w:ascii="Courier New" w:hAnsi="Courier New" w:cs="Courier New"/>
        </w:rPr>
      </w:pPr>
      <w:r w:rsidRPr="00DE7AF9">
        <w:rPr>
          <w:rFonts w:ascii="Courier New" w:hAnsi="Courier New" w:cs="Courier New"/>
        </w:rPr>
        <w:t xml:space="preserve">        valores = self.dataframe[coluna].value_counts()</w:t>
      </w:r>
    </w:p>
    <w:p w14:paraId="2A8C2A69" w14:textId="77777777" w:rsidR="00E059B2" w:rsidRPr="00DE7AF9" w:rsidRDefault="00E059B2" w:rsidP="00E059B2">
      <w:pPr>
        <w:pStyle w:val="TextosemFormatao"/>
        <w:ind w:left="709"/>
        <w:rPr>
          <w:rFonts w:ascii="Courier New" w:hAnsi="Courier New" w:cs="Courier New"/>
        </w:rPr>
      </w:pPr>
    </w:p>
    <w:p w14:paraId="5E43C866" w14:textId="77777777" w:rsidR="00E059B2" w:rsidRPr="00DE7AF9" w:rsidRDefault="00E059B2" w:rsidP="00E059B2">
      <w:pPr>
        <w:pStyle w:val="TextosemFormatao"/>
        <w:ind w:left="709"/>
        <w:rPr>
          <w:rFonts w:ascii="Courier New" w:hAnsi="Courier New" w:cs="Courier New"/>
        </w:rPr>
      </w:pPr>
      <w:r w:rsidRPr="00DE7AF9">
        <w:rPr>
          <w:rFonts w:ascii="Courier New" w:hAnsi="Courier New" w:cs="Courier New"/>
        </w:rPr>
        <w:t xml:space="preserve">        entropia_condicional = 0</w:t>
      </w:r>
    </w:p>
    <w:p w14:paraId="696BCB1E" w14:textId="77777777" w:rsidR="00E059B2" w:rsidRPr="00DE7AF9" w:rsidRDefault="00E059B2" w:rsidP="00E059B2">
      <w:pPr>
        <w:pStyle w:val="TextosemFormatao"/>
        <w:ind w:left="709"/>
        <w:rPr>
          <w:rFonts w:ascii="Courier New" w:hAnsi="Courier New" w:cs="Courier New"/>
        </w:rPr>
      </w:pPr>
      <w:r w:rsidRPr="00DE7AF9">
        <w:rPr>
          <w:rFonts w:ascii="Courier New" w:hAnsi="Courier New" w:cs="Courier New"/>
        </w:rPr>
        <w:lastRenderedPageBreak/>
        <w:t xml:space="preserve">        for valor in valores.index:</w:t>
      </w:r>
    </w:p>
    <w:p w14:paraId="675C2479" w14:textId="77777777" w:rsidR="00E059B2" w:rsidRPr="00DE7AF9" w:rsidRDefault="00E059B2" w:rsidP="00E059B2">
      <w:pPr>
        <w:pStyle w:val="TextosemFormatao"/>
        <w:ind w:left="709"/>
        <w:rPr>
          <w:rFonts w:ascii="Courier New" w:hAnsi="Courier New" w:cs="Courier New"/>
        </w:rPr>
      </w:pPr>
      <w:r w:rsidRPr="00DE7AF9">
        <w:rPr>
          <w:rFonts w:ascii="Courier New" w:hAnsi="Courier New" w:cs="Courier New"/>
        </w:rPr>
        <w:t xml:space="preserve">            subconjunto = self.dataframe[self.dataframe[coluna] == valor]</w:t>
      </w:r>
    </w:p>
    <w:p w14:paraId="54F02958" w14:textId="77777777" w:rsidR="00E059B2" w:rsidRPr="00DE7AF9" w:rsidRDefault="00E059B2" w:rsidP="00E059B2">
      <w:pPr>
        <w:pStyle w:val="TextosemFormatao"/>
        <w:ind w:left="709"/>
        <w:rPr>
          <w:rFonts w:ascii="Courier New" w:hAnsi="Courier New" w:cs="Courier New"/>
        </w:rPr>
      </w:pPr>
      <w:r w:rsidRPr="00DE7AF9">
        <w:rPr>
          <w:rFonts w:ascii="Courier New" w:hAnsi="Courier New" w:cs="Courier New"/>
        </w:rPr>
        <w:t xml:space="preserve">            proporcao = len(subconjunto) / total</w:t>
      </w:r>
    </w:p>
    <w:p w14:paraId="1C6F0AAF" w14:textId="77777777" w:rsidR="00E059B2" w:rsidRPr="00DE7AF9" w:rsidRDefault="00E059B2" w:rsidP="00E059B2">
      <w:pPr>
        <w:pStyle w:val="TextosemFormatao"/>
        <w:ind w:left="709"/>
        <w:rPr>
          <w:rFonts w:ascii="Courier New" w:hAnsi="Courier New" w:cs="Courier New"/>
        </w:rPr>
      </w:pPr>
      <w:r w:rsidRPr="00DE7AF9">
        <w:rPr>
          <w:rFonts w:ascii="Courier New" w:hAnsi="Courier New" w:cs="Courier New"/>
        </w:rPr>
        <w:t xml:space="preserve">            entropia_condicional += proporcao * self.entropia('Conclusao')</w:t>
      </w:r>
    </w:p>
    <w:p w14:paraId="6AF99CC2" w14:textId="77777777" w:rsidR="00E059B2" w:rsidRPr="00DE7AF9" w:rsidRDefault="00E059B2" w:rsidP="00E059B2">
      <w:pPr>
        <w:pStyle w:val="TextosemFormatao"/>
        <w:ind w:left="709"/>
        <w:rPr>
          <w:rFonts w:ascii="Courier New" w:hAnsi="Courier New" w:cs="Courier New"/>
        </w:rPr>
      </w:pPr>
    </w:p>
    <w:p w14:paraId="04FFBFBB" w14:textId="77777777" w:rsidR="00E059B2" w:rsidRPr="00DE7AF9" w:rsidRDefault="00E059B2" w:rsidP="00E059B2">
      <w:pPr>
        <w:pStyle w:val="TextosemFormatao"/>
        <w:ind w:left="709"/>
        <w:rPr>
          <w:rFonts w:ascii="Courier New" w:hAnsi="Courier New" w:cs="Courier New"/>
        </w:rPr>
      </w:pPr>
      <w:r w:rsidRPr="00DE7AF9">
        <w:rPr>
          <w:rFonts w:ascii="Courier New" w:hAnsi="Courier New" w:cs="Courier New"/>
        </w:rPr>
        <w:t xml:space="preserve">        return entropia_total - entropia_condicional</w:t>
      </w:r>
    </w:p>
    <w:p w14:paraId="626B2925" w14:textId="77777777" w:rsidR="00E059B2" w:rsidRPr="00E059B2" w:rsidRDefault="00E059B2" w:rsidP="00E059B2">
      <w:pPr>
        <w:pStyle w:val="TextosemFormatao"/>
        <w:ind w:left="709"/>
        <w:rPr>
          <w:rFonts w:ascii="Courier New" w:hAnsi="Courier New" w:cs="Courier New"/>
          <w:color w:val="4EA72E" w:themeColor="accent6"/>
        </w:rPr>
      </w:pPr>
      <w:r w:rsidRPr="00E059B2">
        <w:rPr>
          <w:rFonts w:ascii="Courier New" w:hAnsi="Courier New" w:cs="Courier New"/>
          <w:color w:val="4EA72E" w:themeColor="accent6"/>
        </w:rPr>
        <w:t xml:space="preserve">    # ganho ( )</w:t>
      </w:r>
    </w:p>
    <w:p w14:paraId="441663D5" w14:textId="77777777" w:rsidR="00E059B2" w:rsidRPr="00DE7AF9" w:rsidRDefault="00E059B2" w:rsidP="00E059B2">
      <w:pPr>
        <w:pStyle w:val="TextosemFormatao"/>
        <w:ind w:left="709"/>
        <w:rPr>
          <w:rFonts w:ascii="Courier New" w:hAnsi="Courier New" w:cs="Courier New"/>
        </w:rPr>
      </w:pPr>
    </w:p>
    <w:p w14:paraId="2A00B1BB" w14:textId="77777777" w:rsidR="00E059B2" w:rsidRPr="00DE7AF9" w:rsidRDefault="00E059B2" w:rsidP="00E059B2">
      <w:pPr>
        <w:pStyle w:val="TextosemFormatao"/>
        <w:ind w:left="709"/>
        <w:rPr>
          <w:rFonts w:ascii="Courier New" w:hAnsi="Courier New" w:cs="Courier New"/>
        </w:rPr>
      </w:pPr>
      <w:r w:rsidRPr="00DE7AF9">
        <w:rPr>
          <w:rFonts w:ascii="Courier New" w:hAnsi="Courier New" w:cs="Courier New"/>
        </w:rPr>
        <w:t xml:space="preserve">    def raiz(self):</w:t>
      </w:r>
    </w:p>
    <w:p w14:paraId="77AF141E" w14:textId="77777777" w:rsidR="00E059B2" w:rsidRPr="00DE7AF9" w:rsidRDefault="00E059B2" w:rsidP="00E059B2">
      <w:pPr>
        <w:pStyle w:val="TextosemFormatao"/>
        <w:ind w:left="709"/>
        <w:rPr>
          <w:rFonts w:ascii="Courier New" w:hAnsi="Courier New" w:cs="Courier New"/>
        </w:rPr>
      </w:pPr>
      <w:r w:rsidRPr="00DE7AF9">
        <w:rPr>
          <w:rFonts w:ascii="Courier New" w:hAnsi="Courier New" w:cs="Courier New"/>
        </w:rPr>
        <w:t xml:space="preserve">        ganhos = {coluna: self.ganho(coluna) for coluna in self.atributos}</w:t>
      </w:r>
    </w:p>
    <w:p w14:paraId="12A3C427" w14:textId="77777777" w:rsidR="00E059B2" w:rsidRPr="00E059B2" w:rsidRDefault="00E059B2" w:rsidP="00E059B2">
      <w:pPr>
        <w:pStyle w:val="TextosemFormatao"/>
        <w:ind w:left="709"/>
        <w:rPr>
          <w:rFonts w:ascii="Courier New" w:hAnsi="Courier New" w:cs="Courier New"/>
          <w:lang w:val="en-US"/>
        </w:rPr>
      </w:pPr>
      <w:r w:rsidRPr="00DE7AF9">
        <w:rPr>
          <w:rFonts w:ascii="Courier New" w:hAnsi="Courier New" w:cs="Courier New"/>
        </w:rPr>
        <w:t xml:space="preserve">        </w:t>
      </w:r>
      <w:r w:rsidRPr="00E059B2">
        <w:rPr>
          <w:rFonts w:ascii="Courier New" w:hAnsi="Courier New" w:cs="Courier New"/>
          <w:lang w:val="en-US"/>
        </w:rPr>
        <w:t>return max(ganhos, key=ganhos.get)</w:t>
      </w:r>
    </w:p>
    <w:p w14:paraId="2FA8CC62" w14:textId="77777777" w:rsidR="00E059B2" w:rsidRPr="00DE7AF9" w:rsidRDefault="00E059B2" w:rsidP="00E059B2">
      <w:pPr>
        <w:pStyle w:val="TextosemFormatao"/>
        <w:ind w:left="709"/>
        <w:rPr>
          <w:rFonts w:ascii="Courier New" w:hAnsi="Courier New" w:cs="Courier New"/>
        </w:rPr>
      </w:pPr>
      <w:r w:rsidRPr="00E059B2">
        <w:rPr>
          <w:rFonts w:ascii="Courier New" w:hAnsi="Courier New" w:cs="Courier New"/>
          <w:lang w:val="en-US"/>
        </w:rPr>
        <w:t xml:space="preserve">    </w:t>
      </w:r>
      <w:r w:rsidRPr="00E059B2">
        <w:rPr>
          <w:rFonts w:ascii="Courier New" w:hAnsi="Courier New" w:cs="Courier New"/>
          <w:color w:val="4EA72E" w:themeColor="accent6"/>
        </w:rPr>
        <w:t># raiz ( )</w:t>
      </w:r>
    </w:p>
    <w:p w14:paraId="79B598A0" w14:textId="77777777" w:rsidR="00E059B2" w:rsidRPr="00DE7AF9" w:rsidRDefault="00E059B2" w:rsidP="00E059B2">
      <w:pPr>
        <w:pStyle w:val="TextosemFormatao"/>
        <w:ind w:left="709"/>
        <w:rPr>
          <w:rFonts w:ascii="Courier New" w:hAnsi="Courier New" w:cs="Courier New"/>
        </w:rPr>
      </w:pPr>
    </w:p>
    <w:p w14:paraId="46AD27D6" w14:textId="77777777" w:rsidR="00E059B2" w:rsidRPr="00DE7AF9" w:rsidRDefault="00E059B2" w:rsidP="00E059B2">
      <w:pPr>
        <w:pStyle w:val="TextosemFormatao"/>
        <w:ind w:left="709"/>
        <w:rPr>
          <w:rFonts w:ascii="Courier New" w:hAnsi="Courier New" w:cs="Courier New"/>
        </w:rPr>
      </w:pPr>
      <w:r w:rsidRPr="00DE7AF9">
        <w:rPr>
          <w:rFonts w:ascii="Courier New" w:hAnsi="Courier New" w:cs="Courier New"/>
        </w:rPr>
        <w:t xml:space="preserve">    def segundo_nivel(self):</w:t>
      </w:r>
    </w:p>
    <w:p w14:paraId="7BDE245D" w14:textId="77777777" w:rsidR="00E059B2" w:rsidRPr="00DE7AF9" w:rsidRDefault="00E059B2" w:rsidP="00E059B2">
      <w:pPr>
        <w:pStyle w:val="TextosemFormatao"/>
        <w:ind w:left="709"/>
        <w:rPr>
          <w:rFonts w:ascii="Courier New" w:hAnsi="Courier New" w:cs="Courier New"/>
        </w:rPr>
      </w:pPr>
      <w:r w:rsidRPr="00DE7AF9">
        <w:rPr>
          <w:rFonts w:ascii="Courier New" w:hAnsi="Courier New" w:cs="Courier New"/>
        </w:rPr>
        <w:t xml:space="preserve">        raiz = self.raiz()</w:t>
      </w:r>
    </w:p>
    <w:p w14:paraId="14260C02" w14:textId="77777777" w:rsidR="00E059B2" w:rsidRPr="00DE7AF9" w:rsidRDefault="00E059B2" w:rsidP="00E059B2">
      <w:pPr>
        <w:pStyle w:val="TextosemFormatao"/>
        <w:ind w:left="709"/>
        <w:rPr>
          <w:rFonts w:ascii="Courier New" w:hAnsi="Courier New" w:cs="Courier New"/>
        </w:rPr>
      </w:pPr>
      <w:r w:rsidRPr="00DE7AF9">
        <w:rPr>
          <w:rFonts w:ascii="Courier New" w:hAnsi="Courier New" w:cs="Courier New"/>
        </w:rPr>
        <w:t xml:space="preserve">        ganhos = {coluna: self.ganho(coluna) for coluna in self.atributos}</w:t>
      </w:r>
    </w:p>
    <w:p w14:paraId="12A764E6" w14:textId="77777777" w:rsidR="00E059B2" w:rsidRPr="00DE7AF9" w:rsidRDefault="00E059B2" w:rsidP="00E059B2">
      <w:pPr>
        <w:pStyle w:val="TextosemFormatao"/>
        <w:ind w:left="709"/>
        <w:rPr>
          <w:rFonts w:ascii="Courier New" w:hAnsi="Courier New" w:cs="Courier New"/>
        </w:rPr>
      </w:pPr>
      <w:r w:rsidRPr="00DE7AF9">
        <w:rPr>
          <w:rFonts w:ascii="Courier New" w:hAnsi="Courier New" w:cs="Courier New"/>
        </w:rPr>
        <w:t xml:space="preserve">        ganhos.pop(raiz)</w:t>
      </w:r>
    </w:p>
    <w:p w14:paraId="3AD67990" w14:textId="77777777" w:rsidR="00E059B2" w:rsidRPr="00DE7AF9" w:rsidRDefault="00E059B2" w:rsidP="00E059B2">
      <w:pPr>
        <w:pStyle w:val="TextosemFormatao"/>
        <w:ind w:left="709"/>
        <w:rPr>
          <w:rFonts w:ascii="Courier New" w:hAnsi="Courier New" w:cs="Courier New"/>
        </w:rPr>
      </w:pPr>
      <w:r w:rsidRPr="00DE7AF9">
        <w:rPr>
          <w:rFonts w:ascii="Courier New" w:hAnsi="Courier New" w:cs="Courier New"/>
        </w:rPr>
        <w:t xml:space="preserve">        return max(ganhos, key=ganhos.get)</w:t>
      </w:r>
    </w:p>
    <w:p w14:paraId="51025105" w14:textId="77777777" w:rsidR="00E059B2" w:rsidRPr="00E059B2" w:rsidRDefault="00E059B2" w:rsidP="00E059B2">
      <w:pPr>
        <w:pStyle w:val="TextosemFormatao"/>
        <w:ind w:left="709"/>
        <w:rPr>
          <w:rFonts w:ascii="Courier New" w:hAnsi="Courier New" w:cs="Courier New"/>
          <w:color w:val="4EA72E" w:themeColor="accent6"/>
        </w:rPr>
      </w:pPr>
      <w:r w:rsidRPr="00DE7AF9">
        <w:rPr>
          <w:rFonts w:ascii="Courier New" w:hAnsi="Courier New" w:cs="Courier New"/>
        </w:rPr>
        <w:t xml:space="preserve">    </w:t>
      </w:r>
      <w:r w:rsidRPr="00E059B2">
        <w:rPr>
          <w:rFonts w:ascii="Courier New" w:hAnsi="Courier New" w:cs="Courier New"/>
          <w:color w:val="4EA72E" w:themeColor="accent6"/>
        </w:rPr>
        <w:t># segundo_nivel ( )</w:t>
      </w:r>
    </w:p>
    <w:p w14:paraId="60EB0023" w14:textId="77777777" w:rsidR="00E059B2" w:rsidRPr="00DE7AF9" w:rsidRDefault="00E059B2" w:rsidP="00E059B2">
      <w:pPr>
        <w:pStyle w:val="TextosemFormatao"/>
        <w:ind w:left="709"/>
        <w:rPr>
          <w:rFonts w:ascii="Courier New" w:hAnsi="Courier New" w:cs="Courier New"/>
        </w:rPr>
      </w:pPr>
    </w:p>
    <w:p w14:paraId="327117F5" w14:textId="77777777" w:rsidR="00E059B2" w:rsidRPr="00DE7AF9" w:rsidRDefault="00E059B2" w:rsidP="00E059B2">
      <w:pPr>
        <w:pStyle w:val="TextosemFormatao"/>
        <w:ind w:left="709"/>
        <w:rPr>
          <w:rFonts w:ascii="Courier New" w:hAnsi="Courier New" w:cs="Courier New"/>
        </w:rPr>
      </w:pPr>
      <w:r w:rsidRPr="00DE7AF9">
        <w:rPr>
          <w:rFonts w:ascii="Courier New" w:hAnsi="Courier New" w:cs="Courier New"/>
        </w:rPr>
        <w:t xml:space="preserve">    def arvore(self):</w:t>
      </w:r>
    </w:p>
    <w:p w14:paraId="37B0D24B" w14:textId="77777777" w:rsidR="00E059B2" w:rsidRPr="00DE7AF9" w:rsidRDefault="00E059B2" w:rsidP="00E059B2">
      <w:pPr>
        <w:pStyle w:val="TextosemFormatao"/>
        <w:ind w:left="709"/>
        <w:rPr>
          <w:rFonts w:ascii="Courier New" w:hAnsi="Courier New" w:cs="Courier New"/>
        </w:rPr>
      </w:pPr>
      <w:r w:rsidRPr="00DE7AF9">
        <w:rPr>
          <w:rFonts w:ascii="Courier New" w:hAnsi="Courier New" w:cs="Courier New"/>
        </w:rPr>
        <w:t xml:space="preserve">        raiz = self.raiz()</w:t>
      </w:r>
    </w:p>
    <w:p w14:paraId="15805B3E" w14:textId="77777777" w:rsidR="00E059B2" w:rsidRPr="00DE7AF9" w:rsidRDefault="00E059B2" w:rsidP="00E059B2">
      <w:pPr>
        <w:pStyle w:val="TextosemFormatao"/>
        <w:ind w:left="709"/>
        <w:rPr>
          <w:rFonts w:ascii="Courier New" w:hAnsi="Courier New" w:cs="Courier New"/>
        </w:rPr>
      </w:pPr>
      <w:r w:rsidRPr="00DE7AF9">
        <w:rPr>
          <w:rFonts w:ascii="Courier New" w:hAnsi="Courier New" w:cs="Courier New"/>
        </w:rPr>
        <w:t xml:space="preserve">        segundo = self.segundo_nivel()</w:t>
      </w:r>
    </w:p>
    <w:p w14:paraId="783924C0" w14:textId="77777777" w:rsidR="00E059B2" w:rsidRPr="00DE7AF9" w:rsidRDefault="00E059B2" w:rsidP="00E059B2">
      <w:pPr>
        <w:pStyle w:val="TextosemFormatao"/>
        <w:ind w:left="709"/>
        <w:rPr>
          <w:rFonts w:ascii="Courier New" w:hAnsi="Courier New" w:cs="Courier New"/>
        </w:rPr>
      </w:pPr>
      <w:r w:rsidRPr="00DE7AF9">
        <w:rPr>
          <w:rFonts w:ascii="Courier New" w:hAnsi="Courier New" w:cs="Courier New"/>
        </w:rPr>
        <w:t xml:space="preserve">        print(f"Raiz: {raiz}")</w:t>
      </w:r>
    </w:p>
    <w:p w14:paraId="4343C1AD" w14:textId="77777777" w:rsidR="00E059B2" w:rsidRPr="00DE7AF9" w:rsidRDefault="00E059B2" w:rsidP="00E059B2">
      <w:pPr>
        <w:pStyle w:val="TextosemFormatao"/>
        <w:ind w:left="709"/>
        <w:rPr>
          <w:rFonts w:ascii="Courier New" w:hAnsi="Courier New" w:cs="Courier New"/>
        </w:rPr>
      </w:pPr>
      <w:r w:rsidRPr="00DE7AF9">
        <w:rPr>
          <w:rFonts w:ascii="Courier New" w:hAnsi="Courier New" w:cs="Courier New"/>
        </w:rPr>
        <w:t xml:space="preserve">        print(f"Segundo nível: {segundo}")</w:t>
      </w:r>
    </w:p>
    <w:p w14:paraId="1969E14B" w14:textId="77777777" w:rsidR="00E059B2" w:rsidRPr="00E059B2" w:rsidRDefault="00E059B2" w:rsidP="00E059B2">
      <w:pPr>
        <w:pStyle w:val="TextosemFormatao"/>
        <w:ind w:left="709"/>
        <w:rPr>
          <w:rFonts w:ascii="Courier New" w:hAnsi="Courier New" w:cs="Courier New"/>
          <w:color w:val="4EA72E" w:themeColor="accent6"/>
          <w:lang w:val="en-US"/>
        </w:rPr>
      </w:pPr>
      <w:r w:rsidRPr="00E059B2">
        <w:rPr>
          <w:rFonts w:ascii="Courier New" w:hAnsi="Courier New" w:cs="Courier New"/>
          <w:color w:val="4EA72E" w:themeColor="accent6"/>
        </w:rPr>
        <w:t xml:space="preserve">    </w:t>
      </w:r>
      <w:r w:rsidRPr="00E059B2">
        <w:rPr>
          <w:rFonts w:ascii="Courier New" w:hAnsi="Courier New" w:cs="Courier New"/>
          <w:color w:val="4EA72E" w:themeColor="accent6"/>
          <w:lang w:val="en-US"/>
        </w:rPr>
        <w:t># arvore ( )</w:t>
      </w:r>
    </w:p>
    <w:p w14:paraId="0DF4ACC0" w14:textId="77777777" w:rsidR="00E059B2" w:rsidRPr="00E059B2" w:rsidRDefault="00E059B2" w:rsidP="00E059B2">
      <w:pPr>
        <w:pStyle w:val="TextosemFormatao"/>
        <w:ind w:left="709"/>
        <w:rPr>
          <w:rFonts w:ascii="Courier New" w:hAnsi="Courier New" w:cs="Courier New"/>
          <w:lang w:val="en-US"/>
        </w:rPr>
      </w:pPr>
      <w:r w:rsidRPr="00E059B2">
        <w:rPr>
          <w:rFonts w:ascii="Courier New" w:hAnsi="Courier New" w:cs="Courier New"/>
          <w:color w:val="4EA72E" w:themeColor="accent6"/>
          <w:lang w:val="en-US"/>
        </w:rPr>
        <w:t># Planilha</w:t>
      </w:r>
    </w:p>
    <w:p w14:paraId="7E94058E" w14:textId="77777777" w:rsidR="00E059B2" w:rsidRPr="00E059B2" w:rsidRDefault="00E059B2" w:rsidP="00E059B2">
      <w:pPr>
        <w:pStyle w:val="TextosemFormatao"/>
        <w:ind w:left="709"/>
        <w:rPr>
          <w:rFonts w:ascii="Courier New" w:hAnsi="Courier New" w:cs="Courier New"/>
          <w:lang w:val="en-US"/>
        </w:rPr>
      </w:pPr>
    </w:p>
    <w:p w14:paraId="0FA6278D" w14:textId="77777777" w:rsidR="00E059B2" w:rsidRPr="00E059B2" w:rsidRDefault="00E059B2" w:rsidP="00E059B2">
      <w:pPr>
        <w:pStyle w:val="TextosemFormatao"/>
        <w:ind w:left="709"/>
        <w:rPr>
          <w:rFonts w:ascii="Courier New" w:hAnsi="Courier New" w:cs="Courier New"/>
          <w:lang w:val="en-US"/>
        </w:rPr>
      </w:pPr>
      <w:r w:rsidRPr="00E059B2">
        <w:rPr>
          <w:rFonts w:ascii="Courier New" w:hAnsi="Courier New" w:cs="Courier New"/>
          <w:lang w:val="en-US"/>
        </w:rPr>
        <w:t>if __name__ == "__main__":</w:t>
      </w:r>
    </w:p>
    <w:p w14:paraId="74481593" w14:textId="5B65B162" w:rsidR="00E059B2" w:rsidRPr="00DE7AF9" w:rsidRDefault="00E059B2" w:rsidP="00E059B2">
      <w:pPr>
        <w:pStyle w:val="TextosemFormatao"/>
        <w:ind w:left="709"/>
        <w:rPr>
          <w:rFonts w:ascii="Courier New" w:hAnsi="Courier New" w:cs="Courier New"/>
        </w:rPr>
      </w:pPr>
      <w:r w:rsidRPr="00E059B2">
        <w:rPr>
          <w:rFonts w:ascii="Courier New" w:hAnsi="Courier New" w:cs="Courier New"/>
          <w:lang w:val="en-US"/>
        </w:rPr>
        <w:t xml:space="preserve">    </w:t>
      </w:r>
      <w:r w:rsidRPr="00DE7AF9">
        <w:rPr>
          <w:rFonts w:ascii="Courier New" w:hAnsi="Courier New" w:cs="Courier New"/>
        </w:rPr>
        <w:t>planilha = Planilha('restaurante.csv')</w:t>
      </w:r>
    </w:p>
    <w:p w14:paraId="0C70A1F1" w14:textId="77777777" w:rsidR="00E059B2" w:rsidRPr="00DE7AF9" w:rsidRDefault="00E059B2" w:rsidP="00E059B2">
      <w:pPr>
        <w:pStyle w:val="TextosemFormatao"/>
        <w:ind w:left="709"/>
        <w:rPr>
          <w:rFonts w:ascii="Courier New" w:hAnsi="Courier New" w:cs="Courier New"/>
        </w:rPr>
      </w:pPr>
      <w:r w:rsidRPr="00DE7AF9">
        <w:rPr>
          <w:rFonts w:ascii="Courier New" w:hAnsi="Courier New" w:cs="Courier New"/>
        </w:rPr>
        <w:t xml:space="preserve">    for atributo in planilha.atributos:</w:t>
      </w:r>
    </w:p>
    <w:p w14:paraId="58013FA4" w14:textId="57DF78B8" w:rsidR="00E059B2" w:rsidRPr="00DE7AF9" w:rsidRDefault="00E059B2" w:rsidP="00E059B2">
      <w:pPr>
        <w:pStyle w:val="TextosemFormatao"/>
        <w:ind w:left="709"/>
        <w:rPr>
          <w:rFonts w:ascii="Courier New" w:hAnsi="Courier New" w:cs="Courier New"/>
        </w:rPr>
      </w:pPr>
      <w:r w:rsidRPr="00DE7AF9">
        <w:rPr>
          <w:rFonts w:ascii="Courier New" w:hAnsi="Courier New" w:cs="Courier New"/>
        </w:rPr>
        <w:t xml:space="preserve">        print(f"Ganho de informação ({atributo}):</w:t>
      </w:r>
      <w:r>
        <w:rPr>
          <w:rFonts w:ascii="Courier New" w:hAnsi="Courier New" w:cs="Courier New"/>
        </w:rPr>
        <w:t xml:space="preserve"> </w:t>
      </w:r>
      <w:r w:rsidRPr="00DE7AF9">
        <w:rPr>
          <w:rFonts w:ascii="Courier New" w:hAnsi="Courier New" w:cs="Courier New"/>
        </w:rPr>
        <w:t>{planilha.ganho(atributo)}")</w:t>
      </w:r>
    </w:p>
    <w:p w14:paraId="42F34D0C" w14:textId="77777777" w:rsidR="00E059B2" w:rsidRPr="00E059B2" w:rsidRDefault="00E059B2" w:rsidP="00E059B2">
      <w:pPr>
        <w:pStyle w:val="TextosemFormatao"/>
        <w:ind w:left="709"/>
        <w:rPr>
          <w:rFonts w:ascii="Courier New" w:hAnsi="Courier New" w:cs="Courier New"/>
          <w:lang w:val="en-US"/>
        </w:rPr>
      </w:pPr>
      <w:r w:rsidRPr="00DE7AF9">
        <w:rPr>
          <w:rFonts w:ascii="Courier New" w:hAnsi="Courier New" w:cs="Courier New"/>
        </w:rPr>
        <w:t xml:space="preserve">    </w:t>
      </w:r>
      <w:r w:rsidRPr="00E059B2">
        <w:rPr>
          <w:rFonts w:ascii="Courier New" w:hAnsi="Courier New" w:cs="Courier New"/>
          <w:lang w:val="en-US"/>
        </w:rPr>
        <w:t>planilha.arvore()</w:t>
      </w:r>
    </w:p>
    <w:p w14:paraId="0ADF905E" w14:textId="77777777" w:rsidR="00E059B2" w:rsidRPr="00E059B2" w:rsidRDefault="00E059B2" w:rsidP="00E059B2">
      <w:pPr>
        <w:pStyle w:val="TextosemFormatao"/>
        <w:pBdr>
          <w:bottom w:val="single" w:sz="6" w:space="1" w:color="auto"/>
        </w:pBdr>
        <w:ind w:left="709"/>
        <w:rPr>
          <w:rFonts w:ascii="Courier New" w:hAnsi="Courier New" w:cs="Courier New"/>
          <w:color w:val="4EA72E" w:themeColor="accent6"/>
          <w:lang w:val="en-US"/>
        </w:rPr>
      </w:pPr>
      <w:r w:rsidRPr="00E059B2">
        <w:rPr>
          <w:rFonts w:ascii="Courier New" w:hAnsi="Courier New" w:cs="Courier New"/>
          <w:color w:val="4EA72E" w:themeColor="accent6"/>
          <w:lang w:val="en-US"/>
        </w:rPr>
        <w:t># if __name__ == "__main__"</w:t>
      </w:r>
    </w:p>
    <w:p w14:paraId="6C4B91F5" w14:textId="77777777" w:rsidR="00E059B2" w:rsidRDefault="00E059B2" w:rsidP="00E059B2">
      <w:pPr>
        <w:pStyle w:val="TextosemFormatao"/>
        <w:pBdr>
          <w:bottom w:val="single" w:sz="6" w:space="1" w:color="auto"/>
        </w:pBdr>
        <w:ind w:left="709"/>
        <w:rPr>
          <w:rFonts w:ascii="Courier New" w:hAnsi="Courier New" w:cs="Courier New"/>
          <w:lang w:val="en-US"/>
        </w:rPr>
      </w:pPr>
    </w:p>
    <w:p w14:paraId="6670F3E1" w14:textId="77777777" w:rsidR="00E059B2" w:rsidRDefault="00E059B2" w:rsidP="00E059B2">
      <w:pPr>
        <w:pStyle w:val="TextosemFormatao"/>
        <w:ind w:left="709"/>
        <w:rPr>
          <w:rFonts w:ascii="Courier New" w:hAnsi="Courier New" w:cs="Courier New"/>
          <w:lang w:val="en-US"/>
        </w:rPr>
      </w:pPr>
    </w:p>
    <w:p w14:paraId="35FDC648" w14:textId="211F96E6" w:rsidR="00E059B2" w:rsidRDefault="00E059B2" w:rsidP="00E059B2">
      <w:pPr>
        <w:pStyle w:val="TextosemFormatao"/>
        <w:numPr>
          <w:ilvl w:val="0"/>
          <w:numId w:val="10"/>
        </w:numPr>
        <w:rPr>
          <w:rFonts w:ascii="Arial" w:hAnsi="Arial" w:cs="Arial"/>
          <w:sz w:val="22"/>
          <w:szCs w:val="22"/>
        </w:rPr>
      </w:pPr>
      <w:r w:rsidRPr="00E059B2">
        <w:rPr>
          <w:rFonts w:ascii="Arial" w:hAnsi="Arial" w:cs="Arial"/>
          <w:sz w:val="22"/>
          <w:szCs w:val="22"/>
        </w:rPr>
        <w:t>Ao executar:</w:t>
      </w:r>
    </w:p>
    <w:p w14:paraId="6D196470" w14:textId="77777777" w:rsidR="00E059B2" w:rsidRDefault="00E059B2" w:rsidP="00E059B2">
      <w:pPr>
        <w:pStyle w:val="TextosemFormatao"/>
        <w:ind w:left="709"/>
        <w:rPr>
          <w:rFonts w:ascii="Arial" w:hAnsi="Arial" w:cs="Arial"/>
          <w:sz w:val="22"/>
          <w:szCs w:val="22"/>
        </w:rPr>
      </w:pPr>
    </w:p>
    <w:p w14:paraId="5B8624F0" w14:textId="1DB14DAE" w:rsidR="00E059B2" w:rsidRPr="00E059B2" w:rsidRDefault="00E059B2" w:rsidP="00E059B2">
      <w:pPr>
        <w:pStyle w:val="TextosemFormatao"/>
        <w:numPr>
          <w:ilvl w:val="0"/>
          <w:numId w:val="7"/>
        </w:numPr>
        <w:rPr>
          <w:rFonts w:ascii="Arial" w:hAnsi="Arial" w:cs="Arial"/>
          <w:sz w:val="22"/>
          <w:szCs w:val="22"/>
        </w:rPr>
      </w:pPr>
      <w:r w:rsidRPr="00E059B2">
        <w:rPr>
          <w:rFonts w:ascii="Arial" w:hAnsi="Arial" w:cs="Arial"/>
          <w:sz w:val="22"/>
          <w:szCs w:val="22"/>
        </w:rPr>
        <w:t>Ganho de informação (Alternativo): 0.0</w:t>
      </w:r>
    </w:p>
    <w:p w14:paraId="4443ECF8" w14:textId="77777777" w:rsidR="00E059B2" w:rsidRPr="00E059B2" w:rsidRDefault="00E059B2" w:rsidP="00E059B2">
      <w:pPr>
        <w:pStyle w:val="TextosemFormatao"/>
        <w:numPr>
          <w:ilvl w:val="0"/>
          <w:numId w:val="7"/>
        </w:numPr>
        <w:rPr>
          <w:rFonts w:ascii="Arial" w:hAnsi="Arial" w:cs="Arial"/>
          <w:sz w:val="22"/>
          <w:szCs w:val="22"/>
        </w:rPr>
      </w:pPr>
      <w:r w:rsidRPr="00E059B2">
        <w:rPr>
          <w:rFonts w:ascii="Arial" w:hAnsi="Arial" w:cs="Arial"/>
          <w:sz w:val="22"/>
          <w:szCs w:val="22"/>
        </w:rPr>
        <w:t>Ganho de informação (Bar): 0.0</w:t>
      </w:r>
    </w:p>
    <w:p w14:paraId="7CE6C181" w14:textId="77777777" w:rsidR="00E059B2" w:rsidRPr="00E059B2" w:rsidRDefault="00E059B2" w:rsidP="00E059B2">
      <w:pPr>
        <w:pStyle w:val="TextosemFormatao"/>
        <w:numPr>
          <w:ilvl w:val="0"/>
          <w:numId w:val="7"/>
        </w:numPr>
        <w:rPr>
          <w:rFonts w:ascii="Arial" w:hAnsi="Arial" w:cs="Arial"/>
          <w:sz w:val="22"/>
          <w:szCs w:val="22"/>
        </w:rPr>
      </w:pPr>
      <w:r w:rsidRPr="00E059B2">
        <w:rPr>
          <w:rFonts w:ascii="Arial" w:hAnsi="Arial" w:cs="Arial"/>
          <w:sz w:val="22"/>
          <w:szCs w:val="22"/>
        </w:rPr>
        <w:t>Ganho de informação (SexSab): 0.0</w:t>
      </w:r>
    </w:p>
    <w:p w14:paraId="3B9A62C8" w14:textId="77777777" w:rsidR="00E059B2" w:rsidRPr="00E059B2" w:rsidRDefault="00E059B2" w:rsidP="00E059B2">
      <w:pPr>
        <w:pStyle w:val="TextosemFormatao"/>
        <w:numPr>
          <w:ilvl w:val="0"/>
          <w:numId w:val="7"/>
        </w:numPr>
        <w:rPr>
          <w:rFonts w:ascii="Arial" w:hAnsi="Arial" w:cs="Arial"/>
          <w:sz w:val="22"/>
          <w:szCs w:val="22"/>
        </w:rPr>
      </w:pPr>
      <w:r w:rsidRPr="00E059B2">
        <w:rPr>
          <w:rFonts w:ascii="Arial" w:hAnsi="Arial" w:cs="Arial"/>
          <w:sz w:val="22"/>
          <w:szCs w:val="22"/>
        </w:rPr>
        <w:t>Ganho de informação (Fome): 0.0</w:t>
      </w:r>
    </w:p>
    <w:p w14:paraId="2CCC624E" w14:textId="77777777" w:rsidR="00E059B2" w:rsidRPr="00E059B2" w:rsidRDefault="00E059B2" w:rsidP="00E059B2">
      <w:pPr>
        <w:pStyle w:val="TextosemFormatao"/>
        <w:numPr>
          <w:ilvl w:val="0"/>
          <w:numId w:val="7"/>
        </w:numPr>
        <w:rPr>
          <w:rFonts w:ascii="Arial" w:hAnsi="Arial" w:cs="Arial"/>
          <w:sz w:val="22"/>
          <w:szCs w:val="22"/>
        </w:rPr>
      </w:pPr>
      <w:r w:rsidRPr="00E059B2">
        <w:rPr>
          <w:rFonts w:ascii="Arial" w:hAnsi="Arial" w:cs="Arial"/>
          <w:sz w:val="22"/>
          <w:szCs w:val="22"/>
        </w:rPr>
        <w:t>Ganho de informação (Cliente): 1.1102230246251565e-16</w:t>
      </w:r>
    </w:p>
    <w:p w14:paraId="37E42766" w14:textId="77777777" w:rsidR="00E059B2" w:rsidRPr="00E059B2" w:rsidRDefault="00E059B2" w:rsidP="00E059B2">
      <w:pPr>
        <w:pStyle w:val="TextosemFormatao"/>
        <w:numPr>
          <w:ilvl w:val="0"/>
          <w:numId w:val="7"/>
        </w:numPr>
        <w:rPr>
          <w:rFonts w:ascii="Arial" w:hAnsi="Arial" w:cs="Arial"/>
          <w:sz w:val="22"/>
          <w:szCs w:val="22"/>
        </w:rPr>
      </w:pPr>
      <w:r w:rsidRPr="00E059B2">
        <w:rPr>
          <w:rFonts w:ascii="Arial" w:hAnsi="Arial" w:cs="Arial"/>
          <w:sz w:val="22"/>
          <w:szCs w:val="22"/>
        </w:rPr>
        <w:t>Ganho de informação (Preco): 0.0</w:t>
      </w:r>
    </w:p>
    <w:p w14:paraId="46C83E75" w14:textId="77777777" w:rsidR="00E059B2" w:rsidRPr="00E059B2" w:rsidRDefault="00E059B2" w:rsidP="00E059B2">
      <w:pPr>
        <w:pStyle w:val="TextosemFormatao"/>
        <w:numPr>
          <w:ilvl w:val="0"/>
          <w:numId w:val="7"/>
        </w:numPr>
        <w:rPr>
          <w:rFonts w:ascii="Arial" w:hAnsi="Arial" w:cs="Arial"/>
          <w:sz w:val="22"/>
          <w:szCs w:val="22"/>
        </w:rPr>
      </w:pPr>
      <w:r w:rsidRPr="00E059B2">
        <w:rPr>
          <w:rFonts w:ascii="Arial" w:hAnsi="Arial" w:cs="Arial"/>
          <w:sz w:val="22"/>
          <w:szCs w:val="22"/>
        </w:rPr>
        <w:t>Ganho de informação (Chuva): 0.0</w:t>
      </w:r>
    </w:p>
    <w:p w14:paraId="0B10F682" w14:textId="77777777" w:rsidR="00E059B2" w:rsidRPr="00E059B2" w:rsidRDefault="00E059B2" w:rsidP="00E059B2">
      <w:pPr>
        <w:pStyle w:val="TextosemFormatao"/>
        <w:numPr>
          <w:ilvl w:val="0"/>
          <w:numId w:val="7"/>
        </w:numPr>
        <w:rPr>
          <w:rFonts w:ascii="Arial" w:hAnsi="Arial" w:cs="Arial"/>
          <w:sz w:val="22"/>
          <w:szCs w:val="22"/>
        </w:rPr>
      </w:pPr>
      <w:r w:rsidRPr="00E059B2">
        <w:rPr>
          <w:rFonts w:ascii="Arial" w:hAnsi="Arial" w:cs="Arial"/>
          <w:sz w:val="22"/>
          <w:szCs w:val="22"/>
        </w:rPr>
        <w:t>Ganho de informação (Res): 0.0</w:t>
      </w:r>
    </w:p>
    <w:p w14:paraId="24CD9133" w14:textId="77777777" w:rsidR="00E059B2" w:rsidRPr="00E059B2" w:rsidRDefault="00E059B2" w:rsidP="00E059B2">
      <w:pPr>
        <w:pStyle w:val="TextosemFormatao"/>
        <w:numPr>
          <w:ilvl w:val="0"/>
          <w:numId w:val="7"/>
        </w:numPr>
        <w:rPr>
          <w:rFonts w:ascii="Arial" w:hAnsi="Arial" w:cs="Arial"/>
          <w:sz w:val="22"/>
          <w:szCs w:val="22"/>
        </w:rPr>
      </w:pPr>
      <w:r w:rsidRPr="00E059B2">
        <w:rPr>
          <w:rFonts w:ascii="Arial" w:hAnsi="Arial" w:cs="Arial"/>
          <w:sz w:val="22"/>
          <w:szCs w:val="22"/>
        </w:rPr>
        <w:t>Ganho de informação (Tipo): 1.1102230246251565e-16</w:t>
      </w:r>
    </w:p>
    <w:p w14:paraId="7D481F4D" w14:textId="77777777" w:rsidR="00E059B2" w:rsidRPr="00E059B2" w:rsidRDefault="00E059B2" w:rsidP="00E059B2">
      <w:pPr>
        <w:pStyle w:val="TextosemFormatao"/>
        <w:numPr>
          <w:ilvl w:val="0"/>
          <w:numId w:val="7"/>
        </w:numPr>
        <w:rPr>
          <w:rFonts w:ascii="Arial" w:hAnsi="Arial" w:cs="Arial"/>
          <w:sz w:val="22"/>
          <w:szCs w:val="22"/>
        </w:rPr>
      </w:pPr>
      <w:r w:rsidRPr="00E059B2">
        <w:rPr>
          <w:rFonts w:ascii="Arial" w:hAnsi="Arial" w:cs="Arial"/>
          <w:sz w:val="22"/>
          <w:szCs w:val="22"/>
        </w:rPr>
        <w:t>Ganho de informação (Tempo): 1.1102230246251565e-16</w:t>
      </w:r>
    </w:p>
    <w:p w14:paraId="046FCE85" w14:textId="52E5BBA4" w:rsidR="00E059B2" w:rsidRPr="00E059B2" w:rsidRDefault="00E059B2" w:rsidP="00E059B2">
      <w:pPr>
        <w:pStyle w:val="TextosemFormatao"/>
        <w:numPr>
          <w:ilvl w:val="0"/>
          <w:numId w:val="7"/>
        </w:numPr>
        <w:rPr>
          <w:rFonts w:ascii="Arial" w:hAnsi="Arial" w:cs="Arial"/>
          <w:sz w:val="22"/>
          <w:szCs w:val="22"/>
          <w:lang w:val="en-US"/>
        </w:rPr>
      </w:pPr>
      <w:r w:rsidRPr="00E059B2">
        <w:rPr>
          <w:rFonts w:ascii="Arial" w:hAnsi="Arial" w:cs="Arial"/>
          <w:sz w:val="22"/>
          <w:szCs w:val="22"/>
          <w:lang w:val="en-US"/>
        </w:rPr>
        <w:t>Ganho de informação (Conclusao): 0.0</w:t>
      </w:r>
    </w:p>
    <w:p w14:paraId="5C1B62AD" w14:textId="3812F07B" w:rsidR="00E059B2" w:rsidRPr="00E059B2" w:rsidRDefault="00E059B2" w:rsidP="00E059B2">
      <w:pPr>
        <w:pStyle w:val="PargrafodaLista"/>
        <w:numPr>
          <w:ilvl w:val="0"/>
          <w:numId w:val="10"/>
        </w:numPr>
        <w:spacing w:before="240"/>
      </w:pPr>
      <w:r>
        <w:lastRenderedPageBreak/>
        <w:t xml:space="preserve">Pelo cálculo feito também no código anterior, o segundo atributo da árvore será </w:t>
      </w:r>
      <w:r w:rsidRPr="00E059B2">
        <w:rPr>
          <w:b/>
          <w:bCs/>
        </w:rPr>
        <w:t>tipo</w:t>
      </w:r>
      <w:r>
        <w:t>.</w:t>
      </w:r>
    </w:p>
    <w:p w14:paraId="5DAC5DE4" w14:textId="2B89AF6B" w:rsidR="00E059B2" w:rsidRPr="00E059B2" w:rsidRDefault="00E059B2" w:rsidP="00E059B2">
      <w:pPr>
        <w:pStyle w:val="PargrafodaLista"/>
        <w:numPr>
          <w:ilvl w:val="0"/>
          <w:numId w:val="8"/>
        </w:numPr>
        <w:spacing w:before="240"/>
      </w:pPr>
      <w:r w:rsidRPr="00E059B2">
        <w:t>Raiz: Cliente</w:t>
      </w:r>
    </w:p>
    <w:p w14:paraId="4CA39646" w14:textId="389AE379" w:rsidR="00E059B2" w:rsidRPr="00E059B2" w:rsidRDefault="00E059B2" w:rsidP="00E059B2">
      <w:pPr>
        <w:pStyle w:val="PargrafodaLista"/>
        <w:numPr>
          <w:ilvl w:val="0"/>
          <w:numId w:val="8"/>
        </w:numPr>
        <w:spacing w:before="240"/>
      </w:pPr>
      <w:r w:rsidRPr="00E059B2">
        <w:t>Segundo nível: Tipo</w:t>
      </w:r>
    </w:p>
    <w:p w14:paraId="0E1D2C84" w14:textId="77777777" w:rsidR="0009346F" w:rsidRPr="00E059B2" w:rsidRDefault="0009346F" w:rsidP="000305B1">
      <w:pPr>
        <w:pStyle w:val="PargrafodaLista"/>
      </w:pPr>
    </w:p>
    <w:sectPr w:rsidR="0009346F" w:rsidRPr="00E059B2" w:rsidSect="001468A4">
      <w:headerReference w:type="default" r:id="rId9"/>
      <w:footerReference w:type="default" r:id="rId10"/>
      <w:pgSz w:w="11906" w:h="16838"/>
      <w:pgMar w:top="1417" w:right="1701" w:bottom="1417" w:left="1701"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CD3148" w14:textId="77777777" w:rsidR="00A36CC8" w:rsidRDefault="00A36CC8" w:rsidP="001468A4">
      <w:pPr>
        <w:spacing w:after="0" w:line="240" w:lineRule="auto"/>
      </w:pPr>
      <w:r>
        <w:separator/>
      </w:r>
    </w:p>
  </w:endnote>
  <w:endnote w:type="continuationSeparator" w:id="0">
    <w:p w14:paraId="054C2C6A" w14:textId="77777777" w:rsidR="00A36CC8" w:rsidRDefault="00A36CC8" w:rsidP="00146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0C611" w14:textId="77777777" w:rsidR="001468A4" w:rsidRDefault="001468A4" w:rsidP="001468A4">
    <w:pPr>
      <w:pStyle w:val="Rodap"/>
      <w:pBdr>
        <w:bottom w:val="single" w:sz="6" w:space="1" w:color="auto"/>
      </w:pBdr>
      <w:jc w:val="center"/>
    </w:pPr>
  </w:p>
  <w:p w14:paraId="44EB36B8" w14:textId="77777777" w:rsidR="001468A4" w:rsidRDefault="001468A4" w:rsidP="001468A4">
    <w:pPr>
      <w:pStyle w:val="Rodap"/>
      <w:jc w:val="right"/>
    </w:pPr>
  </w:p>
  <w:p w14:paraId="0E9F01B2" w14:textId="77777777" w:rsidR="001468A4" w:rsidRPr="001468A4" w:rsidRDefault="001468A4" w:rsidP="001468A4">
    <w:pPr>
      <w:pStyle w:val="Rodap"/>
      <w:jc w:val="right"/>
    </w:pPr>
    <w:r w:rsidRPr="001468A4">
      <w:t xml:space="preserve">Página </w:t>
    </w:r>
    <w:r w:rsidRPr="001468A4">
      <w:fldChar w:fldCharType="begin"/>
    </w:r>
    <w:r w:rsidRPr="001468A4">
      <w:instrText>PAGE  \* Arabic  \* MERGEFORMAT</w:instrText>
    </w:r>
    <w:r w:rsidRPr="001468A4">
      <w:fldChar w:fldCharType="separate"/>
    </w:r>
    <w:r w:rsidRPr="001468A4">
      <w:t>2</w:t>
    </w:r>
    <w:r w:rsidRPr="001468A4">
      <w:fldChar w:fldCharType="end"/>
    </w:r>
    <w:r w:rsidRPr="001468A4">
      <w:t xml:space="preserve"> de </w:t>
    </w:r>
    <w:r w:rsidRPr="001468A4">
      <w:fldChar w:fldCharType="begin"/>
    </w:r>
    <w:r w:rsidRPr="001468A4">
      <w:instrText>NUMPAGES \ * Arábico \ * MERGEFORMAT</w:instrText>
    </w:r>
    <w:r w:rsidRPr="001468A4">
      <w:fldChar w:fldCharType="separate"/>
    </w:r>
    <w:r w:rsidRPr="001468A4">
      <w:t>2</w:t>
    </w:r>
    <w:r w:rsidRPr="001468A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FCEF3" w14:textId="77777777" w:rsidR="00A36CC8" w:rsidRDefault="00A36CC8" w:rsidP="001468A4">
      <w:pPr>
        <w:spacing w:after="0" w:line="240" w:lineRule="auto"/>
      </w:pPr>
      <w:r>
        <w:separator/>
      </w:r>
    </w:p>
  </w:footnote>
  <w:footnote w:type="continuationSeparator" w:id="0">
    <w:p w14:paraId="5BB3123C" w14:textId="77777777" w:rsidR="00A36CC8" w:rsidRDefault="00A36CC8" w:rsidP="001468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C7DF6" w14:textId="3C82E2F2" w:rsidR="001468A4" w:rsidRPr="001468A4" w:rsidRDefault="00AD3278">
    <w:pPr>
      <w:pStyle w:val="Cabealho"/>
    </w:pPr>
    <w:r>
      <w:t>Inteligência Artificial</w:t>
    </w:r>
    <w:r w:rsidR="001468A4" w:rsidRPr="001468A4">
      <w:ptab w:relativeTo="margin" w:alignment="center" w:leader="none"/>
    </w:r>
    <w:r w:rsidR="001468A4" w:rsidRPr="001468A4">
      <w:ptab w:relativeTo="margin" w:alignment="right" w:leader="none"/>
    </w:r>
    <w:r>
      <w:t>Lista de Atividades 01</w:t>
    </w:r>
  </w:p>
  <w:p w14:paraId="3D694153" w14:textId="77777777" w:rsidR="001468A4" w:rsidRPr="001468A4" w:rsidRDefault="001468A4">
    <w:pPr>
      <w:pStyle w:val="Cabealho"/>
      <w:pBdr>
        <w:bottom w:val="single" w:sz="6" w:space="1" w:color="auto"/>
      </w:pBdr>
    </w:pPr>
    <w:r w:rsidRPr="001468A4">
      <w:t>812839 – Vinícius Miranda de Araújo</w:t>
    </w:r>
  </w:p>
  <w:p w14:paraId="09FBE9C4" w14:textId="77777777" w:rsidR="001468A4" w:rsidRDefault="001468A4">
    <w:pPr>
      <w:pStyle w:val="Cabealho"/>
      <w:pBdr>
        <w:bottom w:val="single" w:sz="6" w:space="1" w:color="auto"/>
      </w:pBdr>
    </w:pPr>
  </w:p>
  <w:p w14:paraId="2043CB2A" w14:textId="77777777" w:rsidR="001468A4" w:rsidRDefault="001468A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66BBA"/>
    <w:multiLevelType w:val="multilevel"/>
    <w:tmpl w:val="15D86A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C0618B"/>
    <w:multiLevelType w:val="hybridMultilevel"/>
    <w:tmpl w:val="ABA0C868"/>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15:restartNumberingAfterBreak="0">
    <w:nsid w:val="129E5E82"/>
    <w:multiLevelType w:val="hybridMultilevel"/>
    <w:tmpl w:val="BD7CF272"/>
    <w:lvl w:ilvl="0" w:tplc="04160011">
      <w:start w:val="1"/>
      <w:numFmt w:val="decimal"/>
      <w:lvlText w:val="%1)"/>
      <w:lvlJc w:val="lef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7944B7A"/>
    <w:multiLevelType w:val="hybridMultilevel"/>
    <w:tmpl w:val="A6742A16"/>
    <w:lvl w:ilvl="0" w:tplc="04160001">
      <w:start w:val="1"/>
      <w:numFmt w:val="bullet"/>
      <w:lvlText w:val=""/>
      <w:lvlJc w:val="left"/>
      <w:pPr>
        <w:ind w:left="1788" w:hanging="360"/>
      </w:pPr>
      <w:rPr>
        <w:rFonts w:ascii="Symbol" w:hAnsi="Symbol" w:hint="default"/>
      </w:rPr>
    </w:lvl>
    <w:lvl w:ilvl="1" w:tplc="04160003" w:tentative="1">
      <w:start w:val="1"/>
      <w:numFmt w:val="bullet"/>
      <w:lvlText w:val="o"/>
      <w:lvlJc w:val="left"/>
      <w:pPr>
        <w:ind w:left="2508" w:hanging="360"/>
      </w:pPr>
      <w:rPr>
        <w:rFonts w:ascii="Courier New" w:hAnsi="Courier New" w:cs="Courier New" w:hint="default"/>
      </w:rPr>
    </w:lvl>
    <w:lvl w:ilvl="2" w:tplc="04160005" w:tentative="1">
      <w:start w:val="1"/>
      <w:numFmt w:val="bullet"/>
      <w:lvlText w:val=""/>
      <w:lvlJc w:val="left"/>
      <w:pPr>
        <w:ind w:left="3228" w:hanging="360"/>
      </w:pPr>
      <w:rPr>
        <w:rFonts w:ascii="Wingdings" w:hAnsi="Wingdings" w:hint="default"/>
      </w:rPr>
    </w:lvl>
    <w:lvl w:ilvl="3" w:tplc="04160001" w:tentative="1">
      <w:start w:val="1"/>
      <w:numFmt w:val="bullet"/>
      <w:lvlText w:val=""/>
      <w:lvlJc w:val="left"/>
      <w:pPr>
        <w:ind w:left="3948" w:hanging="360"/>
      </w:pPr>
      <w:rPr>
        <w:rFonts w:ascii="Symbol" w:hAnsi="Symbol" w:hint="default"/>
      </w:rPr>
    </w:lvl>
    <w:lvl w:ilvl="4" w:tplc="04160003" w:tentative="1">
      <w:start w:val="1"/>
      <w:numFmt w:val="bullet"/>
      <w:lvlText w:val="o"/>
      <w:lvlJc w:val="left"/>
      <w:pPr>
        <w:ind w:left="4668" w:hanging="360"/>
      </w:pPr>
      <w:rPr>
        <w:rFonts w:ascii="Courier New" w:hAnsi="Courier New" w:cs="Courier New" w:hint="default"/>
      </w:rPr>
    </w:lvl>
    <w:lvl w:ilvl="5" w:tplc="04160005" w:tentative="1">
      <w:start w:val="1"/>
      <w:numFmt w:val="bullet"/>
      <w:lvlText w:val=""/>
      <w:lvlJc w:val="left"/>
      <w:pPr>
        <w:ind w:left="5388" w:hanging="360"/>
      </w:pPr>
      <w:rPr>
        <w:rFonts w:ascii="Wingdings" w:hAnsi="Wingdings" w:hint="default"/>
      </w:rPr>
    </w:lvl>
    <w:lvl w:ilvl="6" w:tplc="04160001" w:tentative="1">
      <w:start w:val="1"/>
      <w:numFmt w:val="bullet"/>
      <w:lvlText w:val=""/>
      <w:lvlJc w:val="left"/>
      <w:pPr>
        <w:ind w:left="6108" w:hanging="360"/>
      </w:pPr>
      <w:rPr>
        <w:rFonts w:ascii="Symbol" w:hAnsi="Symbol" w:hint="default"/>
      </w:rPr>
    </w:lvl>
    <w:lvl w:ilvl="7" w:tplc="04160003" w:tentative="1">
      <w:start w:val="1"/>
      <w:numFmt w:val="bullet"/>
      <w:lvlText w:val="o"/>
      <w:lvlJc w:val="left"/>
      <w:pPr>
        <w:ind w:left="6828" w:hanging="360"/>
      </w:pPr>
      <w:rPr>
        <w:rFonts w:ascii="Courier New" w:hAnsi="Courier New" w:cs="Courier New" w:hint="default"/>
      </w:rPr>
    </w:lvl>
    <w:lvl w:ilvl="8" w:tplc="04160005" w:tentative="1">
      <w:start w:val="1"/>
      <w:numFmt w:val="bullet"/>
      <w:lvlText w:val=""/>
      <w:lvlJc w:val="left"/>
      <w:pPr>
        <w:ind w:left="7548" w:hanging="360"/>
      </w:pPr>
      <w:rPr>
        <w:rFonts w:ascii="Wingdings" w:hAnsi="Wingdings" w:hint="default"/>
      </w:rPr>
    </w:lvl>
  </w:abstractNum>
  <w:abstractNum w:abstractNumId="4" w15:restartNumberingAfterBreak="0">
    <w:nsid w:val="1CBB7BF4"/>
    <w:multiLevelType w:val="hybridMultilevel"/>
    <w:tmpl w:val="A92C9056"/>
    <w:lvl w:ilvl="0" w:tplc="04160011">
      <w:start w:val="1"/>
      <w:numFmt w:val="decimal"/>
      <w:lvlText w:val="%1)"/>
      <w:lvlJc w:val="left"/>
      <w:pPr>
        <w:ind w:left="1068" w:hanging="360"/>
      </w:pPr>
      <w:rPr>
        <w:rFonts w:hint="default"/>
      </w:rPr>
    </w:lvl>
    <w:lvl w:ilvl="1" w:tplc="04160019">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5" w15:restartNumberingAfterBreak="0">
    <w:nsid w:val="374473AC"/>
    <w:multiLevelType w:val="hybridMultilevel"/>
    <w:tmpl w:val="4B5A2A48"/>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A8A7176"/>
    <w:multiLevelType w:val="hybridMultilevel"/>
    <w:tmpl w:val="37ECDB46"/>
    <w:lvl w:ilvl="0" w:tplc="29109576">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15:restartNumberingAfterBreak="0">
    <w:nsid w:val="46531DED"/>
    <w:multiLevelType w:val="hybridMultilevel"/>
    <w:tmpl w:val="871CA58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505F171D"/>
    <w:multiLevelType w:val="hybridMultilevel"/>
    <w:tmpl w:val="FAF8A226"/>
    <w:lvl w:ilvl="0" w:tplc="69044E48">
      <w:start w:val="1"/>
      <w:numFmt w:val="decimal"/>
      <w:lvlText w:val="%1."/>
      <w:lvlJc w:val="left"/>
      <w:pPr>
        <w:ind w:left="720" w:hanging="360"/>
      </w:pPr>
      <w:rPr>
        <w:rFonts w:hint="default"/>
        <w:b/>
        <w:bCs/>
      </w:rPr>
    </w:lvl>
    <w:lvl w:ilvl="1" w:tplc="0416000F">
      <w:start w:val="1"/>
      <w:numFmt w:val="decimal"/>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9" w15:restartNumberingAfterBreak="0">
    <w:nsid w:val="6E6C7604"/>
    <w:multiLevelType w:val="hybridMultilevel"/>
    <w:tmpl w:val="C01A517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16cid:durableId="785006670">
    <w:abstractNumId w:val="5"/>
  </w:num>
  <w:num w:numId="2" w16cid:durableId="2075200917">
    <w:abstractNumId w:val="7"/>
  </w:num>
  <w:num w:numId="3" w16cid:durableId="469249949">
    <w:abstractNumId w:val="8"/>
  </w:num>
  <w:num w:numId="4" w16cid:durableId="566459516">
    <w:abstractNumId w:val="0"/>
  </w:num>
  <w:num w:numId="5" w16cid:durableId="325134655">
    <w:abstractNumId w:val="2"/>
  </w:num>
  <w:num w:numId="6" w16cid:durableId="829519798">
    <w:abstractNumId w:val="4"/>
  </w:num>
  <w:num w:numId="7" w16cid:durableId="730469529">
    <w:abstractNumId w:val="9"/>
  </w:num>
  <w:num w:numId="8" w16cid:durableId="700201637">
    <w:abstractNumId w:val="3"/>
  </w:num>
  <w:num w:numId="9" w16cid:durableId="1557356617">
    <w:abstractNumId w:val="1"/>
  </w:num>
  <w:num w:numId="10" w16cid:durableId="18989740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ocumentProtection w:edit="readOnly" w:enforcement="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278"/>
    <w:rsid w:val="000305B1"/>
    <w:rsid w:val="0009346F"/>
    <w:rsid w:val="001468A4"/>
    <w:rsid w:val="001669C4"/>
    <w:rsid w:val="0042332E"/>
    <w:rsid w:val="004D7DEA"/>
    <w:rsid w:val="00650FF0"/>
    <w:rsid w:val="006625C2"/>
    <w:rsid w:val="006A33F5"/>
    <w:rsid w:val="00710397"/>
    <w:rsid w:val="0089325F"/>
    <w:rsid w:val="0094018A"/>
    <w:rsid w:val="00940B26"/>
    <w:rsid w:val="009B1E13"/>
    <w:rsid w:val="00A36CC8"/>
    <w:rsid w:val="00AD3278"/>
    <w:rsid w:val="00B31839"/>
    <w:rsid w:val="00C23AE8"/>
    <w:rsid w:val="00DA30FA"/>
    <w:rsid w:val="00E059B2"/>
    <w:rsid w:val="00E62024"/>
    <w:rsid w:val="00E9048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737C4B"/>
  <w15:chartTrackingRefBased/>
  <w15:docId w15:val="{7B9DBE45-EC0F-470C-B1AF-41ADE4B66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kern w:val="2"/>
        <w:sz w:val="24"/>
        <w:szCs w:val="24"/>
        <w:lang w:val="pt-BR"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1468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1468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1468A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1468A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1468A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1468A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1468A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1468A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1468A4"/>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468A4"/>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1468A4"/>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1468A4"/>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1468A4"/>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1468A4"/>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1468A4"/>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1468A4"/>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1468A4"/>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1468A4"/>
    <w:rPr>
      <w:rFonts w:eastAsiaTheme="majorEastAsia" w:cstheme="majorBidi"/>
      <w:color w:val="272727" w:themeColor="text1" w:themeTint="D8"/>
    </w:rPr>
  </w:style>
  <w:style w:type="paragraph" w:styleId="Ttulo">
    <w:name w:val="Title"/>
    <w:basedOn w:val="Normal"/>
    <w:next w:val="Normal"/>
    <w:link w:val="TtuloChar"/>
    <w:uiPriority w:val="10"/>
    <w:qFormat/>
    <w:rsid w:val="001468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468A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1468A4"/>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1468A4"/>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1468A4"/>
    <w:pPr>
      <w:spacing w:before="160"/>
      <w:jc w:val="center"/>
    </w:pPr>
    <w:rPr>
      <w:i/>
      <w:iCs/>
      <w:color w:val="404040" w:themeColor="text1" w:themeTint="BF"/>
    </w:rPr>
  </w:style>
  <w:style w:type="character" w:customStyle="1" w:styleId="CitaoChar">
    <w:name w:val="Citação Char"/>
    <w:basedOn w:val="Fontepargpadro"/>
    <w:link w:val="Citao"/>
    <w:uiPriority w:val="29"/>
    <w:rsid w:val="001468A4"/>
    <w:rPr>
      <w:i/>
      <w:iCs/>
      <w:color w:val="404040" w:themeColor="text1" w:themeTint="BF"/>
    </w:rPr>
  </w:style>
  <w:style w:type="paragraph" w:styleId="PargrafodaLista">
    <w:name w:val="List Paragraph"/>
    <w:basedOn w:val="Normal"/>
    <w:uiPriority w:val="34"/>
    <w:qFormat/>
    <w:rsid w:val="001468A4"/>
    <w:pPr>
      <w:ind w:left="720"/>
      <w:contextualSpacing/>
    </w:pPr>
  </w:style>
  <w:style w:type="character" w:styleId="nfaseIntensa">
    <w:name w:val="Intense Emphasis"/>
    <w:basedOn w:val="Fontepargpadro"/>
    <w:uiPriority w:val="21"/>
    <w:qFormat/>
    <w:rsid w:val="001468A4"/>
    <w:rPr>
      <w:i/>
      <w:iCs/>
      <w:color w:val="0F4761" w:themeColor="accent1" w:themeShade="BF"/>
    </w:rPr>
  </w:style>
  <w:style w:type="paragraph" w:styleId="CitaoIntensa">
    <w:name w:val="Intense Quote"/>
    <w:basedOn w:val="Normal"/>
    <w:next w:val="Normal"/>
    <w:link w:val="CitaoIntensaChar"/>
    <w:uiPriority w:val="30"/>
    <w:qFormat/>
    <w:rsid w:val="001468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1468A4"/>
    <w:rPr>
      <w:i/>
      <w:iCs/>
      <w:color w:val="0F4761" w:themeColor="accent1" w:themeShade="BF"/>
    </w:rPr>
  </w:style>
  <w:style w:type="character" w:styleId="RefernciaIntensa">
    <w:name w:val="Intense Reference"/>
    <w:basedOn w:val="Fontepargpadro"/>
    <w:uiPriority w:val="32"/>
    <w:qFormat/>
    <w:rsid w:val="001468A4"/>
    <w:rPr>
      <w:b/>
      <w:bCs/>
      <w:smallCaps/>
      <w:color w:val="0F4761" w:themeColor="accent1" w:themeShade="BF"/>
      <w:spacing w:val="5"/>
    </w:rPr>
  </w:style>
  <w:style w:type="paragraph" w:styleId="Cabealho">
    <w:name w:val="header"/>
    <w:basedOn w:val="Normal"/>
    <w:link w:val="CabealhoChar"/>
    <w:uiPriority w:val="99"/>
    <w:unhideWhenUsed/>
    <w:rsid w:val="001468A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468A4"/>
  </w:style>
  <w:style w:type="paragraph" w:styleId="Rodap">
    <w:name w:val="footer"/>
    <w:basedOn w:val="Normal"/>
    <w:link w:val="RodapChar"/>
    <w:uiPriority w:val="99"/>
    <w:unhideWhenUsed/>
    <w:rsid w:val="001468A4"/>
    <w:pPr>
      <w:tabs>
        <w:tab w:val="center" w:pos="4252"/>
        <w:tab w:val="right" w:pos="8504"/>
      </w:tabs>
      <w:spacing w:after="0" w:line="240" w:lineRule="auto"/>
    </w:pPr>
  </w:style>
  <w:style w:type="character" w:customStyle="1" w:styleId="RodapChar">
    <w:name w:val="Rodapé Char"/>
    <w:basedOn w:val="Fontepargpadro"/>
    <w:link w:val="Rodap"/>
    <w:uiPriority w:val="99"/>
    <w:rsid w:val="001468A4"/>
  </w:style>
  <w:style w:type="paragraph" w:styleId="TextosemFormatao">
    <w:name w:val="Plain Text"/>
    <w:basedOn w:val="Normal"/>
    <w:link w:val="TextosemFormataoChar"/>
    <w:uiPriority w:val="99"/>
    <w:unhideWhenUsed/>
    <w:rsid w:val="00E059B2"/>
    <w:pPr>
      <w:spacing w:after="0" w:line="240" w:lineRule="auto"/>
    </w:pPr>
    <w:rPr>
      <w:rFonts w:ascii="Consolas" w:hAnsi="Consolas" w:cstheme="minorBidi"/>
      <w:sz w:val="21"/>
      <w:szCs w:val="21"/>
    </w:rPr>
  </w:style>
  <w:style w:type="character" w:customStyle="1" w:styleId="TextosemFormataoChar">
    <w:name w:val="Texto sem Formatação Char"/>
    <w:basedOn w:val="Fontepargpadro"/>
    <w:link w:val="TextosemFormatao"/>
    <w:uiPriority w:val="99"/>
    <w:rsid w:val="00E059B2"/>
    <w:rPr>
      <w:rFonts w:ascii="Consolas" w:hAnsi="Consolas" w:cstheme="minorBidi"/>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283779">
      <w:bodyDiv w:val="1"/>
      <w:marLeft w:val="0"/>
      <w:marRight w:val="0"/>
      <w:marTop w:val="0"/>
      <w:marBottom w:val="0"/>
      <w:divBdr>
        <w:top w:val="none" w:sz="0" w:space="0" w:color="auto"/>
        <w:left w:val="none" w:sz="0" w:space="0" w:color="auto"/>
        <w:bottom w:val="none" w:sz="0" w:space="0" w:color="auto"/>
        <w:right w:val="none" w:sz="0" w:space="0" w:color="auto"/>
      </w:divBdr>
    </w:div>
    <w:div w:id="756100596">
      <w:bodyDiv w:val="1"/>
      <w:marLeft w:val="0"/>
      <w:marRight w:val="0"/>
      <w:marTop w:val="0"/>
      <w:marBottom w:val="0"/>
      <w:divBdr>
        <w:top w:val="none" w:sz="0" w:space="0" w:color="auto"/>
        <w:left w:val="none" w:sz="0" w:space="0" w:color="auto"/>
        <w:bottom w:val="none" w:sz="0" w:space="0" w:color="auto"/>
        <w:right w:val="none" w:sz="0" w:space="0" w:color="auto"/>
      </w:divBdr>
    </w:div>
    <w:div w:id="1512571228">
      <w:bodyDiv w:val="1"/>
      <w:marLeft w:val="0"/>
      <w:marRight w:val="0"/>
      <w:marTop w:val="0"/>
      <w:marBottom w:val="0"/>
      <w:divBdr>
        <w:top w:val="none" w:sz="0" w:space="0" w:color="auto"/>
        <w:left w:val="none" w:sz="0" w:space="0" w:color="auto"/>
        <w:bottom w:val="none" w:sz="0" w:space="0" w:color="auto"/>
        <w:right w:val="none" w:sz="0" w:space="0" w:color="auto"/>
      </w:divBdr>
    </w:div>
    <w:div w:id="1786382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xlsx"/><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nic\OneDrive\Documentos\Modelos%20Personalizados%20do%20Office\Meu-Modelo-Atividade-PUC-Word.dot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Meu-Modelo-Atividade-PUC-Word.dotx</Template>
  <TotalTime>180</TotalTime>
  <Pages>5</Pages>
  <Words>912</Words>
  <Characters>4925</Characters>
  <Application>Microsoft Office Word</Application>
  <DocSecurity>8</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Vinícius Miranda de Araújo</dc:creator>
  <cp:keywords/>
  <dc:description/>
  <cp:lastModifiedBy>Vinícius Miranda De Araújo</cp:lastModifiedBy>
  <cp:revision>6</cp:revision>
  <cp:lastPrinted>2025-02-23T15:48:00Z</cp:lastPrinted>
  <dcterms:created xsi:type="dcterms:W3CDTF">2025-02-22T18:43:00Z</dcterms:created>
  <dcterms:modified xsi:type="dcterms:W3CDTF">2025-02-23T15:49:00Z</dcterms:modified>
</cp:coreProperties>
</file>